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9E84E" w14:textId="77777777" w:rsidR="00F94943" w:rsidRPr="006B0189" w:rsidRDefault="00F94943" w:rsidP="00E94A04"/>
    <w:p w14:paraId="6521CA15" w14:textId="01F1340E" w:rsidR="004728EB" w:rsidRPr="00701203" w:rsidRDefault="004728EB" w:rsidP="00701203">
      <w:pPr>
        <w:pStyle w:val="Title"/>
      </w:pPr>
      <w:r w:rsidRPr="00701203">
        <w:t>Aircraft Design</w:t>
      </w:r>
      <w:r w:rsidR="00B55B8D" w:rsidRPr="00701203">
        <w:t xml:space="preserve"> 1</w:t>
      </w:r>
    </w:p>
    <w:p w14:paraId="5C5267FC" w14:textId="77777777" w:rsidR="004728EB" w:rsidRPr="00F634E9" w:rsidRDefault="004728EB" w:rsidP="00E94A04"/>
    <w:p w14:paraId="606C1F03" w14:textId="2AB27AFB" w:rsidR="00511F24" w:rsidRPr="00F634E9" w:rsidRDefault="00511F24" w:rsidP="00701203">
      <w:pPr>
        <w:pStyle w:val="Subtitle"/>
        <w:rPr>
          <w:color w:val="FF0000"/>
        </w:rPr>
      </w:pPr>
      <w:bookmarkStart w:id="0" w:name="Assignment"/>
      <w:r w:rsidRPr="00F634E9">
        <w:t xml:space="preserve">Assignment </w:t>
      </w:r>
      <w:r w:rsidR="00185785" w:rsidRPr="00F634E9">
        <w:t>1</w:t>
      </w:r>
      <w:r w:rsidR="00BE5B36">
        <w:t>:</w:t>
      </w:r>
      <w:r w:rsidR="00185785" w:rsidRPr="00F634E9">
        <w:t xml:space="preserve"> Analysis of requirements, </w:t>
      </w:r>
      <w:r w:rsidR="008B2B80" w:rsidRPr="00F634E9">
        <w:t>airworthiness,</w:t>
      </w:r>
      <w:r w:rsidR="00185785" w:rsidRPr="00F634E9">
        <w:t xml:space="preserve"> and fuselage design.</w:t>
      </w:r>
    </w:p>
    <w:bookmarkEnd w:id="0"/>
    <w:p w14:paraId="310FB904" w14:textId="1212904C" w:rsidR="00F5449F" w:rsidRDefault="00F5449F" w:rsidP="00F5449F">
      <w:r>
        <w:t>Grading scale:</w:t>
      </w:r>
    </w:p>
    <w:tbl>
      <w:tblPr>
        <w:tblStyle w:val="TableGrid"/>
        <w:tblW w:w="0" w:type="auto"/>
        <w:tblInd w:w="1952" w:type="dxa"/>
        <w:tblLook w:val="04A0" w:firstRow="1" w:lastRow="0" w:firstColumn="1" w:lastColumn="0" w:noHBand="0" w:noVBand="1"/>
      </w:tblPr>
      <w:tblGrid>
        <w:gridCol w:w="823"/>
        <w:gridCol w:w="2340"/>
        <w:gridCol w:w="2340"/>
      </w:tblGrid>
      <w:tr w:rsidR="00F5449F" w14:paraId="0245E4CA" w14:textId="77777777" w:rsidTr="005C7B3C">
        <w:tc>
          <w:tcPr>
            <w:tcW w:w="762" w:type="dxa"/>
            <w:shd w:val="clear" w:color="auto" w:fill="BFBFBF" w:themeFill="background1" w:themeFillShade="BF"/>
          </w:tcPr>
          <w:p w14:paraId="4A2B50CF" w14:textId="604490C1" w:rsidR="00F5449F" w:rsidRPr="005C7B3C" w:rsidRDefault="00F5449F" w:rsidP="00154948">
            <w:pPr>
              <w:rPr>
                <w:b/>
                <w:bCs/>
                <w:sz w:val="24"/>
                <w:szCs w:val="28"/>
              </w:rPr>
            </w:pPr>
            <w:r w:rsidRPr="005C7B3C">
              <w:rPr>
                <w:b/>
                <w:bCs/>
                <w:sz w:val="24"/>
                <w:szCs w:val="28"/>
              </w:rPr>
              <w:t>Grade</w:t>
            </w:r>
          </w:p>
        </w:tc>
        <w:tc>
          <w:tcPr>
            <w:tcW w:w="2340" w:type="dxa"/>
            <w:shd w:val="clear" w:color="auto" w:fill="BFBFBF" w:themeFill="background1" w:themeFillShade="BF"/>
          </w:tcPr>
          <w:p w14:paraId="7AC7EE5C" w14:textId="7BF5BBFD" w:rsidR="00F5449F" w:rsidRPr="005C7B3C" w:rsidRDefault="00F5449F" w:rsidP="00154948">
            <w:pPr>
              <w:rPr>
                <w:b/>
                <w:bCs/>
                <w:sz w:val="24"/>
                <w:szCs w:val="28"/>
              </w:rPr>
            </w:pPr>
            <w:r w:rsidRPr="005C7B3C">
              <w:rPr>
                <w:b/>
                <w:bCs/>
                <w:sz w:val="24"/>
                <w:szCs w:val="28"/>
              </w:rPr>
              <w:t>Evaluation</w:t>
            </w:r>
          </w:p>
        </w:tc>
        <w:tc>
          <w:tcPr>
            <w:tcW w:w="2340" w:type="dxa"/>
            <w:shd w:val="clear" w:color="auto" w:fill="BFBFBF" w:themeFill="background1" w:themeFillShade="BF"/>
          </w:tcPr>
          <w:p w14:paraId="63104577" w14:textId="647CD226" w:rsidR="00F5449F" w:rsidRPr="005C7B3C" w:rsidRDefault="00F5449F" w:rsidP="00154948">
            <w:pPr>
              <w:rPr>
                <w:b/>
                <w:bCs/>
                <w:sz w:val="24"/>
                <w:szCs w:val="28"/>
              </w:rPr>
            </w:pPr>
            <w:r w:rsidRPr="005C7B3C">
              <w:rPr>
                <w:b/>
                <w:bCs/>
                <w:sz w:val="24"/>
                <w:szCs w:val="28"/>
              </w:rPr>
              <w:t>Equivalent grade/10</w:t>
            </w:r>
          </w:p>
        </w:tc>
      </w:tr>
      <w:tr w:rsidR="00F5449F" w14:paraId="3A4BA2B0" w14:textId="651DBE9A" w:rsidTr="00F5449F">
        <w:tc>
          <w:tcPr>
            <w:tcW w:w="762" w:type="dxa"/>
          </w:tcPr>
          <w:p w14:paraId="433998A2" w14:textId="174D1D66" w:rsidR="00F5449F" w:rsidRDefault="00F5449F" w:rsidP="005C7B3C">
            <w:pPr>
              <w:jc w:val="center"/>
            </w:pPr>
            <w:r>
              <w:t>1</w:t>
            </w:r>
          </w:p>
        </w:tc>
        <w:tc>
          <w:tcPr>
            <w:tcW w:w="2340" w:type="dxa"/>
          </w:tcPr>
          <w:p w14:paraId="13A151F3" w14:textId="5A79234B" w:rsidR="00F5449F" w:rsidRDefault="00F5449F" w:rsidP="00154948">
            <w:r>
              <w:t>Excellent</w:t>
            </w:r>
          </w:p>
        </w:tc>
        <w:tc>
          <w:tcPr>
            <w:tcW w:w="2340" w:type="dxa"/>
          </w:tcPr>
          <w:p w14:paraId="41260312" w14:textId="31BE4BA9" w:rsidR="00F5449F" w:rsidRDefault="00F5449F" w:rsidP="00154948">
            <w:r>
              <w:t xml:space="preserve">10 </w:t>
            </w:r>
          </w:p>
        </w:tc>
      </w:tr>
      <w:tr w:rsidR="00F5449F" w14:paraId="094E0AA3" w14:textId="6A509D4E" w:rsidTr="00F5449F">
        <w:tc>
          <w:tcPr>
            <w:tcW w:w="762" w:type="dxa"/>
          </w:tcPr>
          <w:p w14:paraId="02AD0CD0" w14:textId="046D82B0" w:rsidR="00F5449F" w:rsidRDefault="00F5449F" w:rsidP="005C7B3C">
            <w:pPr>
              <w:jc w:val="center"/>
            </w:pPr>
            <w:r>
              <w:t>2</w:t>
            </w:r>
          </w:p>
        </w:tc>
        <w:tc>
          <w:tcPr>
            <w:tcW w:w="2340" w:type="dxa"/>
          </w:tcPr>
          <w:p w14:paraId="43D136FE" w14:textId="526562F3" w:rsidR="00F5449F" w:rsidRDefault="00F5449F" w:rsidP="00154948">
            <w:r>
              <w:t>Good</w:t>
            </w:r>
          </w:p>
        </w:tc>
        <w:tc>
          <w:tcPr>
            <w:tcW w:w="2340" w:type="dxa"/>
          </w:tcPr>
          <w:p w14:paraId="31AFBC63" w14:textId="20B54AA3" w:rsidR="00F5449F" w:rsidRDefault="00F5449F" w:rsidP="00154948">
            <w:r>
              <w:t xml:space="preserve">9 </w:t>
            </w:r>
          </w:p>
        </w:tc>
      </w:tr>
      <w:tr w:rsidR="00F5449F" w14:paraId="6BEDAA29" w14:textId="3DDAEFE4" w:rsidTr="00F5449F">
        <w:tc>
          <w:tcPr>
            <w:tcW w:w="762" w:type="dxa"/>
          </w:tcPr>
          <w:p w14:paraId="11FAC025" w14:textId="783B48FD" w:rsidR="00F5449F" w:rsidRDefault="00F5449F" w:rsidP="005C7B3C">
            <w:pPr>
              <w:jc w:val="center"/>
            </w:pPr>
            <w:r>
              <w:t>3</w:t>
            </w:r>
          </w:p>
        </w:tc>
        <w:tc>
          <w:tcPr>
            <w:tcW w:w="2340" w:type="dxa"/>
          </w:tcPr>
          <w:p w14:paraId="5BAA165E" w14:textId="0BF956D5" w:rsidR="00F5449F" w:rsidRDefault="00F5449F" w:rsidP="00154948">
            <w:r>
              <w:t>Satisfactory</w:t>
            </w:r>
          </w:p>
        </w:tc>
        <w:tc>
          <w:tcPr>
            <w:tcW w:w="2340" w:type="dxa"/>
          </w:tcPr>
          <w:p w14:paraId="1331D413" w14:textId="6C695A2C" w:rsidR="00F5449F" w:rsidRDefault="00F5449F" w:rsidP="00154948">
            <w:r>
              <w:t xml:space="preserve">8 </w:t>
            </w:r>
          </w:p>
        </w:tc>
      </w:tr>
      <w:tr w:rsidR="00F5449F" w14:paraId="5D48376E" w14:textId="79A192FF" w:rsidTr="00F5449F">
        <w:tc>
          <w:tcPr>
            <w:tcW w:w="762" w:type="dxa"/>
          </w:tcPr>
          <w:p w14:paraId="17A5DDA9" w14:textId="156C14D0" w:rsidR="00F5449F" w:rsidRDefault="00F5449F" w:rsidP="005C7B3C">
            <w:pPr>
              <w:jc w:val="center"/>
            </w:pPr>
            <w:r>
              <w:t>4</w:t>
            </w:r>
          </w:p>
        </w:tc>
        <w:tc>
          <w:tcPr>
            <w:tcW w:w="2340" w:type="dxa"/>
          </w:tcPr>
          <w:p w14:paraId="51354C20" w14:textId="69C0385E" w:rsidR="00F5449F" w:rsidRDefault="00F5449F" w:rsidP="00154948">
            <w:r>
              <w:t>Insufficient</w:t>
            </w:r>
          </w:p>
        </w:tc>
        <w:tc>
          <w:tcPr>
            <w:tcW w:w="2340" w:type="dxa"/>
          </w:tcPr>
          <w:p w14:paraId="46914662" w14:textId="6251208B" w:rsidR="00F5449F" w:rsidRDefault="007A206A" w:rsidP="00154948">
            <w:r>
              <w:t>No grade</w:t>
            </w:r>
          </w:p>
        </w:tc>
      </w:tr>
    </w:tbl>
    <w:p w14:paraId="7F1724BC" w14:textId="0EDFE085" w:rsidR="00F5449F" w:rsidRDefault="007A206A" w:rsidP="00F5449F">
      <w:r>
        <w:t xml:space="preserve">Your overall grade </w:t>
      </w:r>
      <w:r w:rsidR="004D3A1F">
        <w:t>i</w:t>
      </w:r>
      <w:r>
        <w:t xml:space="preserve">s calculated by averaging the components in each numbered item. If your overall report was </w:t>
      </w:r>
      <w:r w:rsidR="008B2B80">
        <w:t>an</w:t>
      </w:r>
      <w:r>
        <w:t xml:space="preserve"> </w:t>
      </w:r>
      <w:r w:rsidR="00834636">
        <w:t>insufficient</w:t>
      </w:r>
      <w:r>
        <w:t>, a resubmission is necessary to correct the shortcomings</w:t>
      </w:r>
      <w:r w:rsidR="00834636">
        <w:t xml:space="preserve"> and obtain a grade</w:t>
      </w:r>
      <w:r>
        <w:t xml:space="preserve">. If individual items are a 4, it is </w:t>
      </w:r>
      <w:r w:rsidRPr="00834636">
        <w:rPr>
          <w:u w:val="single"/>
        </w:rPr>
        <w:t>highly recommended to update them</w:t>
      </w:r>
      <w:r>
        <w:t xml:space="preserve"> or review them as needed with the provided feedback in your assignment file.</w:t>
      </w:r>
    </w:p>
    <w:p w14:paraId="0C9451B8" w14:textId="77777777" w:rsidR="00F5449F" w:rsidRDefault="00F5449F" w:rsidP="00E94A04"/>
    <w:tbl>
      <w:tblPr>
        <w:tblStyle w:val="TableGrid"/>
        <w:tblW w:w="0" w:type="auto"/>
        <w:tblLook w:val="04A0" w:firstRow="1" w:lastRow="0" w:firstColumn="1" w:lastColumn="0" w:noHBand="0" w:noVBand="1"/>
      </w:tblPr>
      <w:tblGrid>
        <w:gridCol w:w="535"/>
        <w:gridCol w:w="8010"/>
        <w:gridCol w:w="805"/>
      </w:tblGrid>
      <w:tr w:rsidR="00885BBC" w14:paraId="1ABE2206" w14:textId="77777777" w:rsidTr="004D3A1F">
        <w:trPr>
          <w:cantSplit/>
          <w:trHeight w:val="512"/>
        </w:trPr>
        <w:tc>
          <w:tcPr>
            <w:tcW w:w="535" w:type="dxa"/>
            <w:shd w:val="clear" w:color="auto" w:fill="BFBFBF" w:themeFill="background1" w:themeFillShade="BF"/>
            <w:vAlign w:val="center"/>
          </w:tcPr>
          <w:p w14:paraId="762B8146" w14:textId="77777777"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7E0B6438" w14:textId="5D987093" w:rsidR="00885BBC" w:rsidRPr="004D3A1F" w:rsidRDefault="00885BBC" w:rsidP="00885BBC">
            <w:pPr>
              <w:pStyle w:val="Heading1"/>
              <w:numPr>
                <w:ilvl w:val="0"/>
                <w:numId w:val="0"/>
              </w:numPr>
              <w:jc w:val="center"/>
              <w:rPr>
                <w:sz w:val="32"/>
                <w:szCs w:val="32"/>
              </w:rPr>
            </w:pPr>
            <w:r w:rsidRPr="004D3A1F">
              <w:rPr>
                <w:sz w:val="32"/>
                <w:szCs w:val="32"/>
              </w:rPr>
              <w:t>Group</w:t>
            </w:r>
          </w:p>
        </w:tc>
        <w:tc>
          <w:tcPr>
            <w:tcW w:w="805" w:type="dxa"/>
            <w:shd w:val="clear" w:color="auto" w:fill="BFBFBF" w:themeFill="background1" w:themeFillShade="BF"/>
            <w:vAlign w:val="center"/>
          </w:tcPr>
          <w:p w14:paraId="1610BA0C" w14:textId="23EF8161" w:rsidR="00885BBC" w:rsidRPr="004D3A1F" w:rsidRDefault="00885BBC" w:rsidP="00885BBC">
            <w:pPr>
              <w:jc w:val="center"/>
              <w:rPr>
                <w:sz w:val="32"/>
                <w:szCs w:val="32"/>
              </w:rPr>
            </w:pPr>
          </w:p>
        </w:tc>
      </w:tr>
      <w:tr w:rsidR="00885BBC" w14:paraId="68A778AE" w14:textId="77777777" w:rsidTr="004D3A1F">
        <w:trPr>
          <w:cantSplit/>
          <w:trHeight w:val="368"/>
        </w:trPr>
        <w:tc>
          <w:tcPr>
            <w:tcW w:w="535" w:type="dxa"/>
            <w:shd w:val="clear" w:color="auto" w:fill="BFBFBF" w:themeFill="background1" w:themeFillShade="BF"/>
            <w:vAlign w:val="center"/>
          </w:tcPr>
          <w:p w14:paraId="307DF010" w14:textId="77777777"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6A6F708C" w14:textId="145DDBE5" w:rsidR="00885BBC" w:rsidRPr="004D3A1F" w:rsidRDefault="00885BBC" w:rsidP="00885BBC">
            <w:pPr>
              <w:tabs>
                <w:tab w:val="clear" w:pos="4642"/>
              </w:tabs>
              <w:jc w:val="center"/>
              <w:rPr>
                <w:rFonts w:ascii="Calibri Light" w:hAnsi="Calibri Light" w:cs="Calibri Light"/>
                <w:b/>
                <w:bCs/>
                <w:color w:val="000000"/>
                <w:sz w:val="32"/>
                <w:szCs w:val="32"/>
                <w:lang w:val="en-US"/>
              </w:rPr>
            </w:pPr>
            <w:r w:rsidRPr="004D3A1F">
              <w:rPr>
                <w:rFonts w:ascii="Calibri Light" w:hAnsi="Calibri Light" w:cs="Calibri Light"/>
                <w:b/>
                <w:bCs/>
                <w:color w:val="000000"/>
                <w:sz w:val="32"/>
                <w:szCs w:val="32"/>
              </w:rPr>
              <w:t>Overall assignment grade</w:t>
            </w:r>
          </w:p>
        </w:tc>
        <w:tc>
          <w:tcPr>
            <w:tcW w:w="805" w:type="dxa"/>
            <w:shd w:val="clear" w:color="auto" w:fill="BFBFBF" w:themeFill="background1" w:themeFillShade="BF"/>
            <w:vAlign w:val="center"/>
          </w:tcPr>
          <w:p w14:paraId="503DA9CA" w14:textId="36431AB0" w:rsidR="00885BBC" w:rsidRPr="004D3A1F" w:rsidRDefault="00885BBC" w:rsidP="00885BBC">
            <w:pPr>
              <w:jc w:val="center"/>
              <w:rPr>
                <w:sz w:val="32"/>
                <w:szCs w:val="32"/>
              </w:rPr>
            </w:pPr>
          </w:p>
        </w:tc>
      </w:tr>
      <w:tr w:rsidR="00885BBC" w14:paraId="3875FABD" w14:textId="77777777" w:rsidTr="006C1B0A">
        <w:trPr>
          <w:cantSplit/>
          <w:trHeight w:val="56"/>
        </w:trPr>
        <w:tc>
          <w:tcPr>
            <w:tcW w:w="535" w:type="dxa"/>
            <w:shd w:val="clear" w:color="auto" w:fill="BFBFBF" w:themeFill="background1" w:themeFillShade="BF"/>
            <w:vAlign w:val="center"/>
          </w:tcPr>
          <w:p w14:paraId="2B819DBB" w14:textId="06E1C492" w:rsidR="00885BBC" w:rsidRPr="005C7B3C" w:rsidRDefault="00885BBC"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494E4667" w14:textId="790EF3F7" w:rsidR="00885BBC" w:rsidRPr="004D3A1F" w:rsidRDefault="00885BBC" w:rsidP="00885BBC">
            <w:pPr>
              <w:tabs>
                <w:tab w:val="clear" w:pos="4642"/>
              </w:tabs>
              <w:jc w:val="center"/>
              <w:rPr>
                <w:rFonts w:ascii="Calibri Light" w:hAnsi="Calibri Light" w:cs="Calibri Light"/>
                <w:b/>
                <w:bCs/>
                <w:color w:val="000000"/>
                <w:sz w:val="32"/>
                <w:szCs w:val="32"/>
                <w:lang w:val="en-US"/>
              </w:rPr>
            </w:pPr>
            <w:r w:rsidRPr="004D3A1F">
              <w:rPr>
                <w:rFonts w:ascii="Calibri Light" w:hAnsi="Calibri Light" w:cs="Calibri Light"/>
                <w:b/>
                <w:bCs/>
                <w:color w:val="000000"/>
                <w:sz w:val="32"/>
                <w:szCs w:val="32"/>
              </w:rPr>
              <w:t>Submissions</w:t>
            </w:r>
          </w:p>
        </w:tc>
        <w:tc>
          <w:tcPr>
            <w:tcW w:w="805" w:type="dxa"/>
            <w:shd w:val="clear" w:color="auto" w:fill="BFBFBF" w:themeFill="background1" w:themeFillShade="BF"/>
            <w:vAlign w:val="center"/>
          </w:tcPr>
          <w:p w14:paraId="5AEFB169" w14:textId="4763B179" w:rsidR="00885BBC" w:rsidRPr="004D3A1F" w:rsidRDefault="00885BBC" w:rsidP="00885BBC">
            <w:pPr>
              <w:jc w:val="center"/>
              <w:rPr>
                <w:sz w:val="32"/>
                <w:szCs w:val="32"/>
              </w:rPr>
            </w:pPr>
          </w:p>
        </w:tc>
      </w:tr>
      <w:tr w:rsidR="006C1B0A" w14:paraId="3964E1D5" w14:textId="77777777" w:rsidTr="006C1B0A">
        <w:trPr>
          <w:cantSplit/>
          <w:trHeight w:val="56"/>
        </w:trPr>
        <w:tc>
          <w:tcPr>
            <w:tcW w:w="535" w:type="dxa"/>
            <w:shd w:val="clear" w:color="auto" w:fill="BFBFBF" w:themeFill="background1" w:themeFillShade="BF"/>
            <w:vAlign w:val="center"/>
          </w:tcPr>
          <w:p w14:paraId="6B650E8D" w14:textId="77777777" w:rsidR="006C1B0A" w:rsidRPr="005C7B3C" w:rsidRDefault="006C1B0A" w:rsidP="00885BBC">
            <w:pPr>
              <w:pStyle w:val="Heading1"/>
              <w:numPr>
                <w:ilvl w:val="0"/>
                <w:numId w:val="0"/>
              </w:numPr>
              <w:jc w:val="center"/>
              <w:rPr>
                <w:sz w:val="32"/>
                <w:szCs w:val="32"/>
              </w:rPr>
            </w:pPr>
          </w:p>
        </w:tc>
        <w:tc>
          <w:tcPr>
            <w:tcW w:w="8010" w:type="dxa"/>
            <w:shd w:val="clear" w:color="auto" w:fill="BFBFBF" w:themeFill="background1" w:themeFillShade="BF"/>
            <w:vAlign w:val="center"/>
          </w:tcPr>
          <w:p w14:paraId="1EEC1855" w14:textId="77777777" w:rsidR="006C1B0A" w:rsidRPr="004D3A1F" w:rsidRDefault="006C1B0A" w:rsidP="00885BBC">
            <w:pPr>
              <w:tabs>
                <w:tab w:val="clear" w:pos="4642"/>
              </w:tabs>
              <w:jc w:val="center"/>
              <w:rPr>
                <w:rFonts w:ascii="Calibri Light" w:hAnsi="Calibri Light" w:cs="Calibri Light"/>
                <w:b/>
                <w:bCs/>
                <w:color w:val="000000"/>
                <w:sz w:val="32"/>
                <w:szCs w:val="32"/>
              </w:rPr>
            </w:pPr>
          </w:p>
        </w:tc>
        <w:tc>
          <w:tcPr>
            <w:tcW w:w="805" w:type="dxa"/>
            <w:shd w:val="clear" w:color="auto" w:fill="BFBFBF" w:themeFill="background1" w:themeFillShade="BF"/>
            <w:vAlign w:val="center"/>
          </w:tcPr>
          <w:p w14:paraId="626E37F0" w14:textId="77777777" w:rsidR="006C1B0A" w:rsidRPr="004D3A1F" w:rsidRDefault="006C1B0A" w:rsidP="00885BBC">
            <w:pPr>
              <w:jc w:val="center"/>
              <w:rPr>
                <w:sz w:val="32"/>
                <w:szCs w:val="32"/>
              </w:rPr>
            </w:pPr>
          </w:p>
        </w:tc>
      </w:tr>
      <w:tr w:rsidR="00885BBC" w14:paraId="1EAF28E0" w14:textId="77777777" w:rsidTr="00885BBC">
        <w:tc>
          <w:tcPr>
            <w:tcW w:w="535" w:type="dxa"/>
            <w:shd w:val="clear" w:color="auto" w:fill="D9D9D9" w:themeFill="background1" w:themeFillShade="D9"/>
          </w:tcPr>
          <w:p w14:paraId="692F3818" w14:textId="6D3667FB" w:rsidR="00885BBC" w:rsidRPr="00D675EB" w:rsidRDefault="00885BBC" w:rsidP="00885BBC">
            <w:pPr>
              <w:rPr>
                <w:b/>
                <w:bCs/>
              </w:rPr>
            </w:pPr>
            <w:r w:rsidRPr="00D675EB">
              <w:rPr>
                <w:b/>
                <w:bCs/>
              </w:rPr>
              <w:t>1</w:t>
            </w:r>
          </w:p>
        </w:tc>
        <w:tc>
          <w:tcPr>
            <w:tcW w:w="8010" w:type="dxa"/>
            <w:shd w:val="clear" w:color="auto" w:fill="D9D9D9" w:themeFill="background1" w:themeFillShade="D9"/>
          </w:tcPr>
          <w:p w14:paraId="5387EDB3" w14:textId="05F52411" w:rsidR="00885BBC" w:rsidRDefault="00885BBC" w:rsidP="00885BBC">
            <w:pPr>
              <w:pStyle w:val="Heading1"/>
              <w:numPr>
                <w:ilvl w:val="0"/>
                <w:numId w:val="0"/>
              </w:numPr>
            </w:pPr>
            <w:r>
              <w:t>Mission definition and Analysis of requirements</w:t>
            </w:r>
          </w:p>
        </w:tc>
        <w:tc>
          <w:tcPr>
            <w:tcW w:w="805" w:type="dxa"/>
            <w:shd w:val="clear" w:color="auto" w:fill="D9D9D9" w:themeFill="background1" w:themeFillShade="D9"/>
            <w:vAlign w:val="center"/>
          </w:tcPr>
          <w:p w14:paraId="20B6C4F8" w14:textId="569C3923" w:rsidR="00885BBC" w:rsidRDefault="00885BBC" w:rsidP="00885BBC">
            <w:pPr>
              <w:jc w:val="center"/>
            </w:pPr>
          </w:p>
        </w:tc>
      </w:tr>
      <w:tr w:rsidR="00885BBC" w14:paraId="55F908A6" w14:textId="77777777" w:rsidTr="00286BB0">
        <w:tc>
          <w:tcPr>
            <w:tcW w:w="535" w:type="dxa"/>
          </w:tcPr>
          <w:p w14:paraId="40BFD77E" w14:textId="77777777" w:rsidR="00885BBC" w:rsidRDefault="00885BBC" w:rsidP="00885BBC"/>
        </w:tc>
        <w:tc>
          <w:tcPr>
            <w:tcW w:w="8010" w:type="dxa"/>
          </w:tcPr>
          <w:p w14:paraId="1ABAC681" w14:textId="406E705C" w:rsidR="00885BBC" w:rsidRDefault="00885BBC" w:rsidP="00885BBC">
            <w:r>
              <w:t>Mission Definition, Mission Example, Description of segments</w:t>
            </w:r>
          </w:p>
        </w:tc>
        <w:tc>
          <w:tcPr>
            <w:tcW w:w="805" w:type="dxa"/>
            <w:vAlign w:val="center"/>
          </w:tcPr>
          <w:p w14:paraId="0A5E1284" w14:textId="4536F176" w:rsidR="00885BBC" w:rsidRDefault="00552A83" w:rsidP="00885BBC">
            <w:pPr>
              <w:jc w:val="center"/>
            </w:pPr>
            <w:r>
              <w:t>g</w:t>
            </w:r>
          </w:p>
        </w:tc>
      </w:tr>
      <w:tr w:rsidR="00885BBC" w14:paraId="53952C5E" w14:textId="77777777" w:rsidTr="00286BB0">
        <w:tc>
          <w:tcPr>
            <w:tcW w:w="535" w:type="dxa"/>
          </w:tcPr>
          <w:p w14:paraId="4DCDB912" w14:textId="77777777" w:rsidR="00885BBC" w:rsidRDefault="00885BBC" w:rsidP="00885BBC"/>
        </w:tc>
        <w:tc>
          <w:tcPr>
            <w:tcW w:w="8010" w:type="dxa"/>
          </w:tcPr>
          <w:p w14:paraId="6841CF8A" w14:textId="739706DC" w:rsidR="00885BBC" w:rsidRDefault="00885BBC" w:rsidP="00885BBC">
            <w:r>
              <w:t>Requirements analysis &amp; completion, Certification requirements, assumptions</w:t>
            </w:r>
          </w:p>
        </w:tc>
        <w:tc>
          <w:tcPr>
            <w:tcW w:w="805" w:type="dxa"/>
            <w:vAlign w:val="center"/>
          </w:tcPr>
          <w:p w14:paraId="3FC3BF78" w14:textId="67DA1B53" w:rsidR="00885BBC" w:rsidRDefault="00552A83" w:rsidP="00885BBC">
            <w:pPr>
              <w:jc w:val="center"/>
            </w:pPr>
            <w:r>
              <w:t>g</w:t>
            </w:r>
          </w:p>
        </w:tc>
      </w:tr>
      <w:tr w:rsidR="00885BBC" w14:paraId="691497E9" w14:textId="77777777" w:rsidTr="00286BB0">
        <w:tc>
          <w:tcPr>
            <w:tcW w:w="535" w:type="dxa"/>
          </w:tcPr>
          <w:p w14:paraId="1CD400D2" w14:textId="77777777" w:rsidR="00885BBC" w:rsidRDefault="00885BBC" w:rsidP="00885BBC"/>
        </w:tc>
        <w:tc>
          <w:tcPr>
            <w:tcW w:w="8010" w:type="dxa"/>
          </w:tcPr>
          <w:p w14:paraId="0C3036A2" w14:textId="104F81EA" w:rsidR="00885BBC" w:rsidRDefault="00885BBC" w:rsidP="00885BBC">
            <w:r>
              <w:t>Identification of Driving requirements for the design,</w:t>
            </w:r>
          </w:p>
        </w:tc>
        <w:tc>
          <w:tcPr>
            <w:tcW w:w="805" w:type="dxa"/>
            <w:vAlign w:val="center"/>
          </w:tcPr>
          <w:p w14:paraId="30AC9D20" w14:textId="355728BA" w:rsidR="00885BBC" w:rsidRDefault="00552A83" w:rsidP="00885BBC">
            <w:pPr>
              <w:jc w:val="center"/>
            </w:pPr>
            <w:r>
              <w:t>g</w:t>
            </w:r>
          </w:p>
        </w:tc>
      </w:tr>
      <w:tr w:rsidR="00885BBC" w14:paraId="23AB64DC" w14:textId="77777777" w:rsidTr="00885BBC">
        <w:tc>
          <w:tcPr>
            <w:tcW w:w="535" w:type="dxa"/>
            <w:shd w:val="clear" w:color="auto" w:fill="D9D9D9" w:themeFill="background1" w:themeFillShade="D9"/>
          </w:tcPr>
          <w:p w14:paraId="5614A3D4" w14:textId="5537AE38" w:rsidR="00885BBC" w:rsidRPr="00D675EB" w:rsidRDefault="00885BBC" w:rsidP="00885BBC">
            <w:pPr>
              <w:rPr>
                <w:b/>
                <w:bCs/>
              </w:rPr>
            </w:pPr>
            <w:r w:rsidRPr="00D675EB">
              <w:rPr>
                <w:b/>
                <w:bCs/>
              </w:rPr>
              <w:t>2</w:t>
            </w:r>
          </w:p>
        </w:tc>
        <w:tc>
          <w:tcPr>
            <w:tcW w:w="8010" w:type="dxa"/>
            <w:shd w:val="clear" w:color="auto" w:fill="D9D9D9" w:themeFill="background1" w:themeFillShade="D9"/>
          </w:tcPr>
          <w:p w14:paraId="70DDE237" w14:textId="104D857F" w:rsidR="00885BBC" w:rsidRDefault="00885BBC" w:rsidP="00885BBC">
            <w:pPr>
              <w:pStyle w:val="Heading1"/>
              <w:numPr>
                <w:ilvl w:val="0"/>
                <w:numId w:val="0"/>
              </w:numPr>
            </w:pPr>
            <w:r w:rsidRPr="0001657A">
              <w:t>Reference aircraft data collection</w:t>
            </w:r>
          </w:p>
        </w:tc>
        <w:tc>
          <w:tcPr>
            <w:tcW w:w="805" w:type="dxa"/>
            <w:shd w:val="clear" w:color="auto" w:fill="D9D9D9" w:themeFill="background1" w:themeFillShade="D9"/>
            <w:vAlign w:val="center"/>
          </w:tcPr>
          <w:p w14:paraId="0B3C4EE5" w14:textId="6BC23EC9" w:rsidR="00885BBC" w:rsidRDefault="00552A83" w:rsidP="00885BBC">
            <w:pPr>
              <w:jc w:val="center"/>
            </w:pPr>
            <w:r>
              <w:t>g</w:t>
            </w:r>
          </w:p>
        </w:tc>
      </w:tr>
      <w:tr w:rsidR="00885BBC" w14:paraId="69069706" w14:textId="77777777" w:rsidTr="00885BBC">
        <w:tc>
          <w:tcPr>
            <w:tcW w:w="535" w:type="dxa"/>
            <w:shd w:val="clear" w:color="auto" w:fill="D9D9D9" w:themeFill="background1" w:themeFillShade="D9"/>
          </w:tcPr>
          <w:p w14:paraId="01491235" w14:textId="59591BB9" w:rsidR="00885BBC" w:rsidRPr="00D675EB" w:rsidRDefault="00885BBC" w:rsidP="00885BBC">
            <w:pPr>
              <w:rPr>
                <w:b/>
                <w:bCs/>
              </w:rPr>
            </w:pPr>
            <w:r w:rsidRPr="00D675EB">
              <w:rPr>
                <w:b/>
                <w:bCs/>
              </w:rPr>
              <w:t>3</w:t>
            </w:r>
          </w:p>
        </w:tc>
        <w:tc>
          <w:tcPr>
            <w:tcW w:w="8010" w:type="dxa"/>
            <w:shd w:val="clear" w:color="auto" w:fill="D9D9D9" w:themeFill="background1" w:themeFillShade="D9"/>
          </w:tcPr>
          <w:p w14:paraId="6B4C3D43" w14:textId="61170984" w:rsidR="00885BBC" w:rsidRDefault="00885BBC" w:rsidP="00885BBC">
            <w:pPr>
              <w:pStyle w:val="Heading1"/>
              <w:numPr>
                <w:ilvl w:val="0"/>
                <w:numId w:val="0"/>
              </w:numPr>
            </w:pPr>
            <w:r>
              <w:t xml:space="preserve">Concept generation and selection </w:t>
            </w:r>
          </w:p>
        </w:tc>
        <w:tc>
          <w:tcPr>
            <w:tcW w:w="805" w:type="dxa"/>
            <w:shd w:val="clear" w:color="auto" w:fill="D9D9D9" w:themeFill="background1" w:themeFillShade="D9"/>
            <w:vAlign w:val="center"/>
          </w:tcPr>
          <w:p w14:paraId="66D73484" w14:textId="7CAF6A5C" w:rsidR="00885BBC" w:rsidRDefault="00885BBC" w:rsidP="00885BBC">
            <w:pPr>
              <w:jc w:val="center"/>
            </w:pPr>
          </w:p>
        </w:tc>
      </w:tr>
      <w:tr w:rsidR="00885BBC" w14:paraId="2E70440D" w14:textId="77777777" w:rsidTr="00286BB0">
        <w:tc>
          <w:tcPr>
            <w:tcW w:w="535" w:type="dxa"/>
          </w:tcPr>
          <w:p w14:paraId="6229E4FE" w14:textId="77777777" w:rsidR="00885BBC" w:rsidRPr="00D675EB" w:rsidRDefault="00885BBC" w:rsidP="00885BBC">
            <w:pPr>
              <w:rPr>
                <w:bCs/>
              </w:rPr>
            </w:pPr>
          </w:p>
        </w:tc>
        <w:tc>
          <w:tcPr>
            <w:tcW w:w="8010" w:type="dxa"/>
          </w:tcPr>
          <w:p w14:paraId="7C42CDB2" w14:textId="0B8E45AB" w:rsidR="00885BBC" w:rsidRPr="005C7B3C" w:rsidRDefault="00885BBC" w:rsidP="00885BBC">
            <w:r w:rsidRPr="005C7B3C">
              <w:t>3 Different aircraft configurations, sketches, and description</w:t>
            </w:r>
          </w:p>
        </w:tc>
        <w:tc>
          <w:tcPr>
            <w:tcW w:w="805" w:type="dxa"/>
            <w:vAlign w:val="center"/>
          </w:tcPr>
          <w:p w14:paraId="29DA154F" w14:textId="15EF8F58" w:rsidR="00885BBC" w:rsidRDefault="00552A83" w:rsidP="00885BBC">
            <w:pPr>
              <w:jc w:val="center"/>
            </w:pPr>
            <w:r>
              <w:t>g</w:t>
            </w:r>
          </w:p>
        </w:tc>
      </w:tr>
      <w:tr w:rsidR="00885BBC" w14:paraId="5A831102" w14:textId="77777777" w:rsidTr="00286BB0">
        <w:tc>
          <w:tcPr>
            <w:tcW w:w="535" w:type="dxa"/>
          </w:tcPr>
          <w:p w14:paraId="015265A2" w14:textId="77777777" w:rsidR="00885BBC" w:rsidRPr="00D675EB" w:rsidRDefault="00885BBC" w:rsidP="00885BBC">
            <w:pPr>
              <w:rPr>
                <w:bCs/>
              </w:rPr>
            </w:pPr>
          </w:p>
        </w:tc>
        <w:tc>
          <w:tcPr>
            <w:tcW w:w="8010" w:type="dxa"/>
          </w:tcPr>
          <w:p w14:paraId="5111A8C7" w14:textId="0F36F1C0" w:rsidR="00885BBC" w:rsidRPr="005C7B3C" w:rsidRDefault="00885BBC" w:rsidP="00885BBC">
            <w:r w:rsidRPr="005C7B3C">
              <w:t>Selected concept with explanation of selection process</w:t>
            </w:r>
          </w:p>
        </w:tc>
        <w:tc>
          <w:tcPr>
            <w:tcW w:w="805" w:type="dxa"/>
            <w:vAlign w:val="center"/>
          </w:tcPr>
          <w:p w14:paraId="2D84CB96" w14:textId="225AF338" w:rsidR="00885BBC" w:rsidRDefault="00552A83" w:rsidP="00885BBC">
            <w:pPr>
              <w:jc w:val="center"/>
            </w:pPr>
            <w:r>
              <w:t>g</w:t>
            </w:r>
          </w:p>
        </w:tc>
      </w:tr>
      <w:tr w:rsidR="00885BBC" w14:paraId="5D2FC0FA" w14:textId="77777777" w:rsidTr="00885BBC">
        <w:tc>
          <w:tcPr>
            <w:tcW w:w="535" w:type="dxa"/>
            <w:shd w:val="clear" w:color="auto" w:fill="D9D9D9" w:themeFill="background1" w:themeFillShade="D9"/>
          </w:tcPr>
          <w:p w14:paraId="4AC4859C" w14:textId="0C0B311B" w:rsidR="00885BBC" w:rsidRPr="00D675EB" w:rsidRDefault="00885BBC" w:rsidP="00885BBC">
            <w:pPr>
              <w:rPr>
                <w:b/>
                <w:bCs/>
              </w:rPr>
            </w:pPr>
            <w:r w:rsidRPr="00D675EB">
              <w:rPr>
                <w:b/>
                <w:bCs/>
              </w:rPr>
              <w:t>4</w:t>
            </w:r>
          </w:p>
        </w:tc>
        <w:tc>
          <w:tcPr>
            <w:tcW w:w="8010" w:type="dxa"/>
            <w:shd w:val="clear" w:color="auto" w:fill="D9D9D9" w:themeFill="background1" w:themeFillShade="D9"/>
          </w:tcPr>
          <w:p w14:paraId="704692ED" w14:textId="5BB81BF8" w:rsidR="00885BBC" w:rsidRDefault="00885BBC" w:rsidP="00885BBC">
            <w:pPr>
              <w:pStyle w:val="Heading1"/>
              <w:numPr>
                <w:ilvl w:val="0"/>
                <w:numId w:val="0"/>
              </w:numPr>
            </w:pPr>
            <w:r>
              <w:t xml:space="preserve">Study and generation </w:t>
            </w:r>
            <w:r w:rsidRPr="00D675EB">
              <w:t>of the complete fuselage layout</w:t>
            </w:r>
            <w:r>
              <w:t xml:space="preserve"> </w:t>
            </w:r>
          </w:p>
        </w:tc>
        <w:tc>
          <w:tcPr>
            <w:tcW w:w="805" w:type="dxa"/>
            <w:shd w:val="clear" w:color="auto" w:fill="D9D9D9" w:themeFill="background1" w:themeFillShade="D9"/>
            <w:vAlign w:val="center"/>
          </w:tcPr>
          <w:p w14:paraId="5E7F8575" w14:textId="5B0B8262" w:rsidR="00885BBC" w:rsidRDefault="00885BBC" w:rsidP="00885BBC">
            <w:pPr>
              <w:jc w:val="center"/>
            </w:pPr>
          </w:p>
        </w:tc>
      </w:tr>
      <w:tr w:rsidR="00885BBC" w14:paraId="5C8B0127" w14:textId="77777777" w:rsidTr="00286BB0">
        <w:tc>
          <w:tcPr>
            <w:tcW w:w="535" w:type="dxa"/>
          </w:tcPr>
          <w:p w14:paraId="4DF0852B" w14:textId="77777777" w:rsidR="00885BBC" w:rsidRPr="00D675EB" w:rsidRDefault="00885BBC" w:rsidP="00885BBC">
            <w:pPr>
              <w:rPr>
                <w:bCs/>
              </w:rPr>
            </w:pPr>
          </w:p>
        </w:tc>
        <w:tc>
          <w:tcPr>
            <w:tcW w:w="8010" w:type="dxa"/>
          </w:tcPr>
          <w:p w14:paraId="1F31A90D" w14:textId="12D1D2F4" w:rsidR="00885BBC" w:rsidRPr="005C7B3C" w:rsidRDefault="00885BBC" w:rsidP="00885BBC">
            <w:r w:rsidRPr="005C7B3C">
              <w:t>Inside-out approach for payload and crew, calculations, and dimensions</w:t>
            </w:r>
          </w:p>
        </w:tc>
        <w:tc>
          <w:tcPr>
            <w:tcW w:w="805" w:type="dxa"/>
            <w:vAlign w:val="center"/>
          </w:tcPr>
          <w:p w14:paraId="4F2F16D0" w14:textId="6395C53D" w:rsidR="00885BBC" w:rsidRDefault="00885BBC" w:rsidP="00885BBC">
            <w:pPr>
              <w:jc w:val="center"/>
            </w:pPr>
          </w:p>
        </w:tc>
      </w:tr>
      <w:tr w:rsidR="00885BBC" w14:paraId="0C5DCDBC" w14:textId="77777777" w:rsidTr="00286BB0">
        <w:tc>
          <w:tcPr>
            <w:tcW w:w="535" w:type="dxa"/>
          </w:tcPr>
          <w:p w14:paraId="2DC8AF29" w14:textId="77777777" w:rsidR="00885BBC" w:rsidRPr="00D675EB" w:rsidRDefault="00885BBC" w:rsidP="00885BBC">
            <w:pPr>
              <w:rPr>
                <w:bCs/>
              </w:rPr>
            </w:pPr>
          </w:p>
        </w:tc>
        <w:tc>
          <w:tcPr>
            <w:tcW w:w="8010" w:type="dxa"/>
          </w:tcPr>
          <w:p w14:paraId="06F4720B" w14:textId="6F733C8C" w:rsidR="00885BBC" w:rsidRPr="005C7B3C" w:rsidRDefault="00885BBC" w:rsidP="00885BBC">
            <w:r w:rsidRPr="005C7B3C">
              <w:t>Visibility analysis, slenderness values…</w:t>
            </w:r>
          </w:p>
        </w:tc>
        <w:tc>
          <w:tcPr>
            <w:tcW w:w="805" w:type="dxa"/>
            <w:vAlign w:val="center"/>
          </w:tcPr>
          <w:p w14:paraId="6AC7C1AC" w14:textId="03BC949F" w:rsidR="00885BBC" w:rsidRDefault="00885BBC" w:rsidP="00885BBC">
            <w:pPr>
              <w:jc w:val="center"/>
            </w:pPr>
          </w:p>
        </w:tc>
      </w:tr>
      <w:tr w:rsidR="00885BBC" w14:paraId="45E94134" w14:textId="77777777" w:rsidTr="00286BB0">
        <w:tc>
          <w:tcPr>
            <w:tcW w:w="535" w:type="dxa"/>
          </w:tcPr>
          <w:p w14:paraId="3618228D" w14:textId="77777777" w:rsidR="00885BBC" w:rsidRDefault="00885BBC" w:rsidP="00885BBC"/>
        </w:tc>
        <w:tc>
          <w:tcPr>
            <w:tcW w:w="8010" w:type="dxa"/>
          </w:tcPr>
          <w:p w14:paraId="56F25489" w14:textId="250FFCE8" w:rsidR="00885BBC" w:rsidRPr="005C7B3C" w:rsidRDefault="00885BBC" w:rsidP="00885BBC">
            <w:r w:rsidRPr="005C7B3C">
              <w:t>Demonstration of the flexibility of the design (classes/arrangements OR usage)</w:t>
            </w:r>
          </w:p>
        </w:tc>
        <w:tc>
          <w:tcPr>
            <w:tcW w:w="805" w:type="dxa"/>
            <w:vAlign w:val="center"/>
          </w:tcPr>
          <w:p w14:paraId="29A1F964" w14:textId="749E5AF8" w:rsidR="00885BBC" w:rsidRDefault="00885BBC" w:rsidP="00885BBC">
            <w:pPr>
              <w:jc w:val="center"/>
            </w:pPr>
          </w:p>
        </w:tc>
      </w:tr>
      <w:tr w:rsidR="00885BBC" w14:paraId="3715F4FF" w14:textId="77777777" w:rsidTr="00885BBC">
        <w:tc>
          <w:tcPr>
            <w:tcW w:w="535" w:type="dxa"/>
            <w:shd w:val="clear" w:color="auto" w:fill="D9D9D9" w:themeFill="background1" w:themeFillShade="D9"/>
          </w:tcPr>
          <w:p w14:paraId="79C96690" w14:textId="716619C9" w:rsidR="00885BBC" w:rsidRPr="00D675EB" w:rsidRDefault="00885BBC" w:rsidP="00885BBC">
            <w:pPr>
              <w:rPr>
                <w:b/>
                <w:bCs/>
              </w:rPr>
            </w:pPr>
            <w:r w:rsidRPr="00D675EB">
              <w:rPr>
                <w:b/>
                <w:bCs/>
              </w:rPr>
              <w:t>5</w:t>
            </w:r>
          </w:p>
        </w:tc>
        <w:tc>
          <w:tcPr>
            <w:tcW w:w="8010" w:type="dxa"/>
            <w:shd w:val="clear" w:color="auto" w:fill="D9D9D9" w:themeFill="background1" w:themeFillShade="D9"/>
          </w:tcPr>
          <w:p w14:paraId="3E70AA3C" w14:textId="1305352D" w:rsidR="00885BBC" w:rsidRDefault="00885BBC" w:rsidP="00885BBC">
            <w:pPr>
              <w:pStyle w:val="Heading1"/>
              <w:numPr>
                <w:ilvl w:val="0"/>
                <w:numId w:val="0"/>
              </w:numPr>
            </w:pPr>
            <w:r w:rsidRPr="0001657A">
              <w:t xml:space="preserve">Generation of technical drawings </w:t>
            </w:r>
          </w:p>
        </w:tc>
        <w:tc>
          <w:tcPr>
            <w:tcW w:w="805" w:type="dxa"/>
            <w:shd w:val="clear" w:color="auto" w:fill="D9D9D9" w:themeFill="background1" w:themeFillShade="D9"/>
            <w:vAlign w:val="center"/>
          </w:tcPr>
          <w:p w14:paraId="033F8675" w14:textId="7A14D9AC" w:rsidR="00885BBC" w:rsidRDefault="00885BBC" w:rsidP="00885BBC">
            <w:pPr>
              <w:jc w:val="center"/>
            </w:pPr>
          </w:p>
        </w:tc>
      </w:tr>
      <w:tr w:rsidR="00885BBC" w14:paraId="6969A653" w14:textId="77777777" w:rsidTr="00286BB0">
        <w:tc>
          <w:tcPr>
            <w:tcW w:w="535" w:type="dxa"/>
          </w:tcPr>
          <w:p w14:paraId="5288703C" w14:textId="77777777" w:rsidR="00885BBC" w:rsidRPr="00D675EB" w:rsidRDefault="00885BBC" w:rsidP="00885BBC">
            <w:pPr>
              <w:rPr>
                <w:b/>
                <w:bCs/>
              </w:rPr>
            </w:pPr>
          </w:p>
        </w:tc>
        <w:tc>
          <w:tcPr>
            <w:tcW w:w="8010" w:type="dxa"/>
          </w:tcPr>
          <w:p w14:paraId="57468D7B" w14:textId="1683F382" w:rsidR="00885BBC" w:rsidRPr="005C7B3C" w:rsidRDefault="00885BBC" w:rsidP="00885BBC">
            <w:r w:rsidRPr="005C7B3C">
              <w:t xml:space="preserve">Annotated all the estimated fuselage sizes relative to the cabin, nose, and tail cone sections (lengths, heights, rotation and visibility angles, ground clearance with engines and propellers, etc.) </w:t>
            </w:r>
          </w:p>
        </w:tc>
        <w:tc>
          <w:tcPr>
            <w:tcW w:w="805" w:type="dxa"/>
            <w:vAlign w:val="center"/>
          </w:tcPr>
          <w:p w14:paraId="48AE7FCD" w14:textId="0CEF85D0" w:rsidR="00885BBC" w:rsidRDefault="00885BBC" w:rsidP="00885BBC">
            <w:pPr>
              <w:jc w:val="center"/>
            </w:pPr>
          </w:p>
        </w:tc>
      </w:tr>
      <w:tr w:rsidR="00885BBC" w14:paraId="27697AAB" w14:textId="77777777" w:rsidTr="00286BB0">
        <w:tc>
          <w:tcPr>
            <w:tcW w:w="535" w:type="dxa"/>
          </w:tcPr>
          <w:p w14:paraId="1E399476" w14:textId="77777777" w:rsidR="00885BBC" w:rsidRPr="00D675EB" w:rsidRDefault="00885BBC" w:rsidP="00885BBC">
            <w:pPr>
              <w:rPr>
                <w:b/>
                <w:bCs/>
              </w:rPr>
            </w:pPr>
          </w:p>
        </w:tc>
        <w:tc>
          <w:tcPr>
            <w:tcW w:w="8010" w:type="dxa"/>
          </w:tcPr>
          <w:p w14:paraId="22013A6D" w14:textId="49BAFDC1" w:rsidR="00885BBC" w:rsidRPr="005C7B3C" w:rsidRDefault="00885BBC" w:rsidP="00885BBC">
            <w:r w:rsidRPr="005C7B3C">
              <w:t xml:space="preserve">Indicated the estimated size and location of eventual wing/canard/tail crossing areas or engine(s)/landing gears/fuel tank installations </w:t>
            </w:r>
          </w:p>
        </w:tc>
        <w:tc>
          <w:tcPr>
            <w:tcW w:w="805" w:type="dxa"/>
            <w:vAlign w:val="center"/>
          </w:tcPr>
          <w:p w14:paraId="242B2CFC" w14:textId="5BED2672" w:rsidR="00885BBC" w:rsidRDefault="00885BBC" w:rsidP="00885BBC">
            <w:pPr>
              <w:jc w:val="center"/>
            </w:pPr>
          </w:p>
        </w:tc>
      </w:tr>
      <w:tr w:rsidR="00885BBC" w14:paraId="36A02B78" w14:textId="77777777" w:rsidTr="00286BB0">
        <w:tc>
          <w:tcPr>
            <w:tcW w:w="535" w:type="dxa"/>
          </w:tcPr>
          <w:p w14:paraId="66EA4E8A" w14:textId="77777777" w:rsidR="00885BBC" w:rsidRPr="00D675EB" w:rsidRDefault="00885BBC" w:rsidP="00885BBC">
            <w:pPr>
              <w:rPr>
                <w:b/>
                <w:bCs/>
              </w:rPr>
            </w:pPr>
          </w:p>
        </w:tc>
        <w:tc>
          <w:tcPr>
            <w:tcW w:w="8010" w:type="dxa"/>
          </w:tcPr>
          <w:p w14:paraId="45D3F486" w14:textId="0B2081D0" w:rsidR="00885BBC" w:rsidRPr="005C7B3C" w:rsidRDefault="00885BBC" w:rsidP="00885BBC">
            <w:r w:rsidRPr="005C7B3C">
              <w:t xml:space="preserve">Indicated the estimated length and position of the landing gears </w:t>
            </w:r>
          </w:p>
        </w:tc>
        <w:tc>
          <w:tcPr>
            <w:tcW w:w="805" w:type="dxa"/>
            <w:vAlign w:val="center"/>
          </w:tcPr>
          <w:p w14:paraId="6F58A433" w14:textId="33E8D1DC" w:rsidR="00885BBC" w:rsidRDefault="00885BBC" w:rsidP="00885BBC">
            <w:pPr>
              <w:jc w:val="center"/>
            </w:pPr>
          </w:p>
        </w:tc>
      </w:tr>
      <w:tr w:rsidR="00885BBC" w14:paraId="4B242538" w14:textId="77777777" w:rsidTr="00286BB0">
        <w:tc>
          <w:tcPr>
            <w:tcW w:w="535" w:type="dxa"/>
          </w:tcPr>
          <w:p w14:paraId="0BE5D919" w14:textId="77777777" w:rsidR="00885BBC" w:rsidRPr="00D675EB" w:rsidRDefault="00885BBC" w:rsidP="00885BBC">
            <w:pPr>
              <w:rPr>
                <w:b/>
                <w:bCs/>
              </w:rPr>
            </w:pPr>
          </w:p>
        </w:tc>
        <w:tc>
          <w:tcPr>
            <w:tcW w:w="8010" w:type="dxa"/>
          </w:tcPr>
          <w:p w14:paraId="0BC653D9" w14:textId="7920ACC0" w:rsidR="00885BBC" w:rsidRPr="005C7B3C" w:rsidRDefault="00885BBC" w:rsidP="00885BBC">
            <w:r w:rsidRPr="005C7B3C">
              <w:t xml:space="preserve">Indicated the estimated size of floor(s) and cabin walls. </w:t>
            </w:r>
          </w:p>
        </w:tc>
        <w:tc>
          <w:tcPr>
            <w:tcW w:w="805" w:type="dxa"/>
            <w:vAlign w:val="center"/>
          </w:tcPr>
          <w:p w14:paraId="528B7569" w14:textId="05C7B4B9" w:rsidR="00885BBC" w:rsidRDefault="00885BBC" w:rsidP="00885BBC">
            <w:pPr>
              <w:jc w:val="center"/>
            </w:pPr>
          </w:p>
        </w:tc>
      </w:tr>
      <w:tr w:rsidR="00885BBC" w14:paraId="28CB61C7" w14:textId="77777777" w:rsidTr="00286BB0">
        <w:tc>
          <w:tcPr>
            <w:tcW w:w="535" w:type="dxa"/>
          </w:tcPr>
          <w:p w14:paraId="3BC1E58C" w14:textId="77777777" w:rsidR="00885BBC" w:rsidRPr="00D675EB" w:rsidRDefault="00885BBC" w:rsidP="00885BBC">
            <w:pPr>
              <w:rPr>
                <w:b/>
                <w:bCs/>
              </w:rPr>
            </w:pPr>
          </w:p>
        </w:tc>
        <w:tc>
          <w:tcPr>
            <w:tcW w:w="8010" w:type="dxa"/>
          </w:tcPr>
          <w:p w14:paraId="189006D3" w14:textId="759037AF" w:rsidR="00885BBC" w:rsidRPr="005C7B3C" w:rsidRDefault="00885BBC" w:rsidP="00885BBC">
            <w:r w:rsidRPr="005C7B3C">
              <w:t xml:space="preserve">Indicated size and position of all access and emergency doors for passengers and cargo (refer to appropriate airworthiness regulations and account for the proper clearance space). In case of UAV, show the access possibilities to (load and unload) the systems. </w:t>
            </w:r>
          </w:p>
        </w:tc>
        <w:tc>
          <w:tcPr>
            <w:tcW w:w="805" w:type="dxa"/>
            <w:vAlign w:val="center"/>
          </w:tcPr>
          <w:p w14:paraId="686293C2" w14:textId="596CE1D7" w:rsidR="00885BBC" w:rsidRDefault="00885BBC" w:rsidP="00885BBC">
            <w:pPr>
              <w:jc w:val="center"/>
            </w:pPr>
          </w:p>
        </w:tc>
      </w:tr>
      <w:tr w:rsidR="00885BBC" w14:paraId="02EFF5F1" w14:textId="77777777" w:rsidTr="00286BB0">
        <w:tc>
          <w:tcPr>
            <w:tcW w:w="535" w:type="dxa"/>
          </w:tcPr>
          <w:p w14:paraId="0E064AC1" w14:textId="77777777" w:rsidR="00885BBC" w:rsidRPr="00D675EB" w:rsidRDefault="00885BBC" w:rsidP="00885BBC">
            <w:pPr>
              <w:rPr>
                <w:b/>
                <w:bCs/>
              </w:rPr>
            </w:pPr>
          </w:p>
        </w:tc>
        <w:tc>
          <w:tcPr>
            <w:tcW w:w="8010" w:type="dxa"/>
          </w:tcPr>
          <w:p w14:paraId="226E8D94" w14:textId="0D2ADE1D" w:rsidR="00885BBC" w:rsidRPr="005C7B3C" w:rsidRDefault="00885BBC" w:rsidP="00885BBC">
            <w:r w:rsidRPr="005C7B3C">
              <w:t xml:space="preserve">Indicated size and pitch of passenger’s seats, aisle(s) width, shoulder height, cabin height </w:t>
            </w:r>
          </w:p>
        </w:tc>
        <w:tc>
          <w:tcPr>
            <w:tcW w:w="805" w:type="dxa"/>
            <w:vAlign w:val="center"/>
          </w:tcPr>
          <w:p w14:paraId="063A3AD7" w14:textId="4120DDA1" w:rsidR="00885BBC" w:rsidRDefault="00885BBC" w:rsidP="00885BBC">
            <w:pPr>
              <w:jc w:val="center"/>
            </w:pPr>
          </w:p>
        </w:tc>
      </w:tr>
      <w:tr w:rsidR="00885BBC" w14:paraId="0A2717B3" w14:textId="77777777" w:rsidTr="00286BB0">
        <w:tc>
          <w:tcPr>
            <w:tcW w:w="535" w:type="dxa"/>
          </w:tcPr>
          <w:p w14:paraId="25ABCF72" w14:textId="77777777" w:rsidR="00885BBC" w:rsidRPr="00D675EB" w:rsidRDefault="00885BBC" w:rsidP="00885BBC">
            <w:pPr>
              <w:rPr>
                <w:b/>
                <w:bCs/>
              </w:rPr>
            </w:pPr>
          </w:p>
        </w:tc>
        <w:tc>
          <w:tcPr>
            <w:tcW w:w="8010" w:type="dxa"/>
          </w:tcPr>
          <w:p w14:paraId="4B420FE5" w14:textId="4295F027" w:rsidR="00885BBC" w:rsidRPr="005C7B3C" w:rsidRDefault="00885BBC" w:rsidP="00885BBC">
            <w:r w:rsidRPr="005C7B3C">
              <w:t xml:space="preserve">Indicated size and position of the seats/accommodations for pilots, crew, flight attendants, operators, etc. </w:t>
            </w:r>
          </w:p>
        </w:tc>
        <w:tc>
          <w:tcPr>
            <w:tcW w:w="805" w:type="dxa"/>
            <w:vAlign w:val="center"/>
          </w:tcPr>
          <w:p w14:paraId="4068A8F8" w14:textId="24E3523D" w:rsidR="00885BBC" w:rsidRDefault="00885BBC" w:rsidP="00885BBC">
            <w:pPr>
              <w:jc w:val="center"/>
            </w:pPr>
          </w:p>
        </w:tc>
      </w:tr>
      <w:tr w:rsidR="00885BBC" w14:paraId="089AB00C" w14:textId="77777777" w:rsidTr="00286BB0">
        <w:tc>
          <w:tcPr>
            <w:tcW w:w="535" w:type="dxa"/>
          </w:tcPr>
          <w:p w14:paraId="26C2DD18" w14:textId="77777777" w:rsidR="00885BBC" w:rsidRPr="00D675EB" w:rsidRDefault="00885BBC" w:rsidP="00885BBC">
            <w:pPr>
              <w:rPr>
                <w:b/>
                <w:bCs/>
              </w:rPr>
            </w:pPr>
          </w:p>
        </w:tc>
        <w:tc>
          <w:tcPr>
            <w:tcW w:w="8010" w:type="dxa"/>
          </w:tcPr>
          <w:p w14:paraId="1CA89F89" w14:textId="6D4E4DFD" w:rsidR="00885BBC" w:rsidRPr="005C7B3C" w:rsidRDefault="00885BBC" w:rsidP="00885BBC">
            <w:r w:rsidRPr="005C7B3C">
              <w:t>Indicated size and position of cargo holds and overhead luggage bins. Indicated</w:t>
            </w:r>
            <w:r>
              <w:t xml:space="preserve"> </w:t>
            </w:r>
            <w:r w:rsidRPr="005C7B3C">
              <w:t xml:space="preserve">size and position of loading units (account for appropriate clearance distances) </w:t>
            </w:r>
          </w:p>
        </w:tc>
        <w:tc>
          <w:tcPr>
            <w:tcW w:w="805" w:type="dxa"/>
            <w:vAlign w:val="center"/>
          </w:tcPr>
          <w:p w14:paraId="0BFD1EFE" w14:textId="3FD6C574" w:rsidR="00885BBC" w:rsidRDefault="00885BBC" w:rsidP="00885BBC">
            <w:pPr>
              <w:jc w:val="center"/>
            </w:pPr>
          </w:p>
        </w:tc>
      </w:tr>
      <w:tr w:rsidR="00885BBC" w14:paraId="3C56A5C4" w14:textId="77777777" w:rsidTr="00286BB0">
        <w:tc>
          <w:tcPr>
            <w:tcW w:w="535" w:type="dxa"/>
          </w:tcPr>
          <w:p w14:paraId="176B7116" w14:textId="77777777" w:rsidR="00885BBC" w:rsidRPr="00D675EB" w:rsidRDefault="00885BBC" w:rsidP="00885BBC">
            <w:pPr>
              <w:rPr>
                <w:b/>
                <w:bCs/>
              </w:rPr>
            </w:pPr>
          </w:p>
        </w:tc>
        <w:tc>
          <w:tcPr>
            <w:tcW w:w="8010" w:type="dxa"/>
          </w:tcPr>
          <w:p w14:paraId="0FDE117E" w14:textId="7A1A8533" w:rsidR="00885BBC" w:rsidRPr="005C7B3C" w:rsidRDefault="00885BBC" w:rsidP="00885BBC">
            <w:r w:rsidRPr="005C7B3C">
              <w:t>Showed size and positioning of service and rest areas for passengers/crew</w:t>
            </w:r>
          </w:p>
        </w:tc>
        <w:tc>
          <w:tcPr>
            <w:tcW w:w="805" w:type="dxa"/>
            <w:vAlign w:val="center"/>
          </w:tcPr>
          <w:p w14:paraId="5551C09A" w14:textId="2D61BE12" w:rsidR="00885BBC" w:rsidRDefault="00885BBC" w:rsidP="00885BBC">
            <w:pPr>
              <w:jc w:val="center"/>
            </w:pPr>
          </w:p>
        </w:tc>
      </w:tr>
      <w:tr w:rsidR="00885BBC" w14:paraId="370617D6" w14:textId="77777777" w:rsidTr="00286BB0">
        <w:tc>
          <w:tcPr>
            <w:tcW w:w="535" w:type="dxa"/>
          </w:tcPr>
          <w:p w14:paraId="76F3E0BE" w14:textId="77777777" w:rsidR="00885BBC" w:rsidRPr="00D675EB" w:rsidRDefault="00885BBC" w:rsidP="00885BBC">
            <w:pPr>
              <w:rPr>
                <w:b/>
                <w:bCs/>
              </w:rPr>
            </w:pPr>
          </w:p>
        </w:tc>
        <w:tc>
          <w:tcPr>
            <w:tcW w:w="8010" w:type="dxa"/>
          </w:tcPr>
          <w:p w14:paraId="0501C18D" w14:textId="0A929878" w:rsidR="00885BBC" w:rsidRPr="005C7B3C" w:rsidRDefault="00885BBC" w:rsidP="00885BBC">
            <w:r w:rsidRPr="005C7B3C">
              <w:rPr>
                <w:b/>
                <w:bCs/>
              </w:rPr>
              <w:t>For UAV aircraft</w:t>
            </w:r>
            <w:r w:rsidRPr="005C7B3C">
              <w:t>, show</w:t>
            </w:r>
            <w:r>
              <w:t>ed</w:t>
            </w:r>
            <w:r w:rsidRPr="005C7B3C">
              <w:t xml:space="preserve"> estimated size and positioning of cameras, sensors, antennas, etc. (for simplicity, you can represent these components as simple “boxes” of adequate dimension). </w:t>
            </w:r>
          </w:p>
        </w:tc>
        <w:tc>
          <w:tcPr>
            <w:tcW w:w="805" w:type="dxa"/>
            <w:vAlign w:val="center"/>
          </w:tcPr>
          <w:p w14:paraId="2F6B00AF" w14:textId="19C58498" w:rsidR="00885BBC" w:rsidRDefault="00885BBC" w:rsidP="00885BBC">
            <w:pPr>
              <w:jc w:val="center"/>
            </w:pPr>
          </w:p>
        </w:tc>
      </w:tr>
      <w:tr w:rsidR="00885BBC" w14:paraId="35BED990" w14:textId="77777777" w:rsidTr="00286BB0">
        <w:tc>
          <w:tcPr>
            <w:tcW w:w="535" w:type="dxa"/>
          </w:tcPr>
          <w:p w14:paraId="0644000C" w14:textId="77777777" w:rsidR="00885BBC" w:rsidRPr="00D675EB" w:rsidRDefault="00885BBC" w:rsidP="00885BBC">
            <w:pPr>
              <w:rPr>
                <w:b/>
                <w:bCs/>
              </w:rPr>
            </w:pPr>
          </w:p>
        </w:tc>
        <w:tc>
          <w:tcPr>
            <w:tcW w:w="8010" w:type="dxa"/>
          </w:tcPr>
          <w:p w14:paraId="79C28DC5" w14:textId="7ADA0D55" w:rsidR="00885BBC" w:rsidRPr="005C7B3C" w:rsidRDefault="00885BBC" w:rsidP="00885BBC">
            <w:r w:rsidRPr="005C7B3C">
              <w:rPr>
                <w:b/>
                <w:bCs/>
              </w:rPr>
              <w:t>For Reconnaissance/surveillance aircraft</w:t>
            </w:r>
            <w:r w:rsidRPr="005C7B3C">
              <w:t xml:space="preserve">, indicate estimated size and positioning of operator’s stations (consoles), radar systems/antennas, expendable ordnance, crew rest areas, etc. </w:t>
            </w:r>
          </w:p>
        </w:tc>
        <w:tc>
          <w:tcPr>
            <w:tcW w:w="805" w:type="dxa"/>
            <w:vAlign w:val="center"/>
          </w:tcPr>
          <w:p w14:paraId="37C5AE5C" w14:textId="497C7CB5" w:rsidR="00885BBC" w:rsidRDefault="00885BBC" w:rsidP="00885BBC">
            <w:pPr>
              <w:jc w:val="center"/>
            </w:pPr>
          </w:p>
        </w:tc>
      </w:tr>
      <w:tr w:rsidR="00885BBC" w14:paraId="0441B12E" w14:textId="77777777" w:rsidTr="00286BB0">
        <w:tc>
          <w:tcPr>
            <w:tcW w:w="535" w:type="dxa"/>
          </w:tcPr>
          <w:p w14:paraId="0180AF93" w14:textId="77777777" w:rsidR="00885BBC" w:rsidRPr="00D675EB" w:rsidRDefault="00885BBC" w:rsidP="00885BBC">
            <w:pPr>
              <w:rPr>
                <w:b/>
                <w:bCs/>
              </w:rPr>
            </w:pPr>
          </w:p>
        </w:tc>
        <w:tc>
          <w:tcPr>
            <w:tcW w:w="8010" w:type="dxa"/>
          </w:tcPr>
          <w:p w14:paraId="40DC3933" w14:textId="4C2E4661" w:rsidR="00885BBC" w:rsidRPr="005C7B3C" w:rsidRDefault="00885BBC" w:rsidP="00885BBC">
            <w:r w:rsidRPr="005C7B3C">
              <w:rPr>
                <w:b/>
                <w:bCs/>
              </w:rPr>
              <w:t>For military trainers and general aviation aircraft</w:t>
            </w:r>
            <w:r w:rsidRPr="005C7B3C">
              <w:t xml:space="preserve">, paid attention to the design of the cockpit (relative positioning of pilots, (ejection)seats dimensions, visual and seating angles, doors, etc.) and the possible integration of engine and air intake(s). Did not design only the cockpit, but the complete fuselage including tail and nose sections </w:t>
            </w:r>
          </w:p>
        </w:tc>
        <w:tc>
          <w:tcPr>
            <w:tcW w:w="805" w:type="dxa"/>
            <w:vAlign w:val="center"/>
          </w:tcPr>
          <w:p w14:paraId="5B8B261B" w14:textId="47C8FC27" w:rsidR="00885BBC" w:rsidRDefault="00885BBC" w:rsidP="00885BBC">
            <w:pPr>
              <w:jc w:val="center"/>
            </w:pPr>
          </w:p>
        </w:tc>
      </w:tr>
      <w:tr w:rsidR="00885BBC" w14:paraId="29A56036" w14:textId="77777777" w:rsidTr="00286BB0">
        <w:tc>
          <w:tcPr>
            <w:tcW w:w="535" w:type="dxa"/>
          </w:tcPr>
          <w:p w14:paraId="66BB490A" w14:textId="77777777" w:rsidR="00885BBC" w:rsidRPr="00D675EB" w:rsidRDefault="00885BBC" w:rsidP="00885BBC">
            <w:pPr>
              <w:rPr>
                <w:b/>
                <w:bCs/>
              </w:rPr>
            </w:pPr>
          </w:p>
        </w:tc>
        <w:tc>
          <w:tcPr>
            <w:tcW w:w="8010" w:type="dxa"/>
          </w:tcPr>
          <w:p w14:paraId="39EE03F0" w14:textId="26EF1BA6" w:rsidR="00885BBC" w:rsidRPr="005C7B3C" w:rsidRDefault="00885BBC" w:rsidP="00885BBC">
            <w:r w:rsidRPr="005C7B3C">
              <w:rPr>
                <w:b/>
                <w:bCs/>
              </w:rPr>
              <w:t>In case of fuselage mounted engines</w:t>
            </w:r>
            <w:r w:rsidRPr="005C7B3C">
              <w:t xml:space="preserve">, accounted for the room required to accommodate the propulsion system </w:t>
            </w:r>
          </w:p>
        </w:tc>
        <w:tc>
          <w:tcPr>
            <w:tcW w:w="805" w:type="dxa"/>
            <w:vAlign w:val="center"/>
          </w:tcPr>
          <w:p w14:paraId="7B19D8F6" w14:textId="047E3A31" w:rsidR="00885BBC" w:rsidRDefault="00885BBC" w:rsidP="00885BBC">
            <w:pPr>
              <w:jc w:val="center"/>
            </w:pPr>
          </w:p>
        </w:tc>
      </w:tr>
      <w:tr w:rsidR="00885BBC" w14:paraId="4EA4D440" w14:textId="77777777" w:rsidTr="00286BB0">
        <w:tc>
          <w:tcPr>
            <w:tcW w:w="535" w:type="dxa"/>
          </w:tcPr>
          <w:p w14:paraId="3A3FBA78" w14:textId="77777777" w:rsidR="00885BBC" w:rsidRPr="00D675EB" w:rsidRDefault="00885BBC" w:rsidP="00885BBC">
            <w:pPr>
              <w:rPr>
                <w:b/>
                <w:bCs/>
              </w:rPr>
            </w:pPr>
          </w:p>
        </w:tc>
        <w:tc>
          <w:tcPr>
            <w:tcW w:w="8010" w:type="dxa"/>
          </w:tcPr>
          <w:p w14:paraId="39E170E0" w14:textId="4EF2F412" w:rsidR="00885BBC" w:rsidRPr="005C7B3C" w:rsidRDefault="00885BBC" w:rsidP="00885BBC">
            <w:r w:rsidRPr="005C7B3C">
              <w:t xml:space="preserve">Considered the space required to accommodate landing gears, radar, and other relevant systems. </w:t>
            </w:r>
          </w:p>
        </w:tc>
        <w:tc>
          <w:tcPr>
            <w:tcW w:w="805" w:type="dxa"/>
            <w:vAlign w:val="center"/>
          </w:tcPr>
          <w:p w14:paraId="18B40EB4" w14:textId="798B0AFE" w:rsidR="00885BBC" w:rsidRDefault="00885BBC" w:rsidP="00885BBC">
            <w:pPr>
              <w:jc w:val="center"/>
            </w:pPr>
          </w:p>
        </w:tc>
      </w:tr>
      <w:tr w:rsidR="00885BBC" w14:paraId="3DE7313C" w14:textId="77777777" w:rsidTr="00286BB0">
        <w:tc>
          <w:tcPr>
            <w:tcW w:w="535" w:type="dxa"/>
          </w:tcPr>
          <w:p w14:paraId="79086DB1" w14:textId="77777777" w:rsidR="00885BBC" w:rsidRDefault="00885BBC" w:rsidP="00885BBC"/>
        </w:tc>
        <w:tc>
          <w:tcPr>
            <w:tcW w:w="8010" w:type="dxa"/>
          </w:tcPr>
          <w:p w14:paraId="53651948" w14:textId="239510B2" w:rsidR="00885BBC" w:rsidRPr="005C7B3C" w:rsidRDefault="00885BBC" w:rsidP="00885BBC">
            <w:r w:rsidRPr="005C7B3C">
              <w:t>Overall top view drawing quality</w:t>
            </w:r>
          </w:p>
        </w:tc>
        <w:tc>
          <w:tcPr>
            <w:tcW w:w="805" w:type="dxa"/>
            <w:vAlign w:val="center"/>
          </w:tcPr>
          <w:p w14:paraId="6887D444" w14:textId="66319E05" w:rsidR="00885BBC" w:rsidRDefault="00885BBC" w:rsidP="00885BBC">
            <w:pPr>
              <w:jc w:val="center"/>
            </w:pPr>
          </w:p>
        </w:tc>
      </w:tr>
      <w:tr w:rsidR="00885BBC" w14:paraId="08F6F3E7" w14:textId="77777777" w:rsidTr="00286BB0">
        <w:tc>
          <w:tcPr>
            <w:tcW w:w="535" w:type="dxa"/>
          </w:tcPr>
          <w:p w14:paraId="435DE40C" w14:textId="77777777" w:rsidR="00885BBC" w:rsidRDefault="00885BBC" w:rsidP="00885BBC"/>
        </w:tc>
        <w:tc>
          <w:tcPr>
            <w:tcW w:w="8010" w:type="dxa"/>
          </w:tcPr>
          <w:p w14:paraId="040274BC" w14:textId="6B91B8E3" w:rsidR="00885BBC" w:rsidRPr="005C7B3C" w:rsidRDefault="00885BBC" w:rsidP="00885BBC">
            <w:r w:rsidRPr="005C7B3C">
              <w:t xml:space="preserve">Overall side view drawing quality </w:t>
            </w:r>
          </w:p>
        </w:tc>
        <w:tc>
          <w:tcPr>
            <w:tcW w:w="805" w:type="dxa"/>
            <w:vAlign w:val="center"/>
          </w:tcPr>
          <w:p w14:paraId="6D44F1A3" w14:textId="18880773" w:rsidR="00885BBC" w:rsidRDefault="00885BBC" w:rsidP="00885BBC">
            <w:pPr>
              <w:jc w:val="center"/>
            </w:pPr>
          </w:p>
        </w:tc>
      </w:tr>
      <w:tr w:rsidR="00885BBC" w14:paraId="7A9A559A" w14:textId="77777777" w:rsidTr="00286BB0">
        <w:tc>
          <w:tcPr>
            <w:tcW w:w="535" w:type="dxa"/>
          </w:tcPr>
          <w:p w14:paraId="6F3F2664" w14:textId="77777777" w:rsidR="00885BBC" w:rsidRDefault="00885BBC" w:rsidP="00885BBC"/>
        </w:tc>
        <w:tc>
          <w:tcPr>
            <w:tcW w:w="8010" w:type="dxa"/>
          </w:tcPr>
          <w:p w14:paraId="64B0C3B6" w14:textId="3F353146" w:rsidR="00885BBC" w:rsidRPr="005C7B3C" w:rsidRDefault="00885BBC" w:rsidP="00885BBC">
            <w:r w:rsidRPr="005C7B3C">
              <w:t>Overall front view drawing quality</w:t>
            </w:r>
          </w:p>
        </w:tc>
        <w:tc>
          <w:tcPr>
            <w:tcW w:w="805" w:type="dxa"/>
            <w:vAlign w:val="center"/>
          </w:tcPr>
          <w:p w14:paraId="6C5100D8" w14:textId="35929441" w:rsidR="00885BBC" w:rsidRDefault="00885BBC" w:rsidP="00885BBC">
            <w:pPr>
              <w:jc w:val="center"/>
            </w:pPr>
          </w:p>
        </w:tc>
      </w:tr>
      <w:tr w:rsidR="00885BBC" w14:paraId="27B753C2" w14:textId="77777777" w:rsidTr="00286BB0">
        <w:tc>
          <w:tcPr>
            <w:tcW w:w="535" w:type="dxa"/>
          </w:tcPr>
          <w:p w14:paraId="53676A88" w14:textId="77777777" w:rsidR="00885BBC" w:rsidRDefault="00885BBC" w:rsidP="00885BBC"/>
        </w:tc>
        <w:tc>
          <w:tcPr>
            <w:tcW w:w="8010" w:type="dxa"/>
          </w:tcPr>
          <w:p w14:paraId="416EB2AE" w14:textId="1F12F7C4" w:rsidR="00885BBC" w:rsidRPr="005C7B3C" w:rsidRDefault="00885BBC" w:rsidP="00885BBC">
            <w:r w:rsidRPr="005C7B3C">
              <w:t>Overall long. cross section drawing quality</w:t>
            </w:r>
          </w:p>
        </w:tc>
        <w:tc>
          <w:tcPr>
            <w:tcW w:w="805" w:type="dxa"/>
            <w:vAlign w:val="center"/>
          </w:tcPr>
          <w:p w14:paraId="4EC99DCB" w14:textId="534E5468" w:rsidR="00885BBC" w:rsidRDefault="00885BBC" w:rsidP="00885BBC">
            <w:pPr>
              <w:jc w:val="center"/>
            </w:pPr>
          </w:p>
        </w:tc>
      </w:tr>
      <w:tr w:rsidR="00885BBC" w14:paraId="39738568" w14:textId="77777777" w:rsidTr="00286BB0">
        <w:tc>
          <w:tcPr>
            <w:tcW w:w="535" w:type="dxa"/>
          </w:tcPr>
          <w:p w14:paraId="44B3DD9F" w14:textId="77777777" w:rsidR="00885BBC" w:rsidRDefault="00885BBC" w:rsidP="00885BBC"/>
        </w:tc>
        <w:tc>
          <w:tcPr>
            <w:tcW w:w="8010" w:type="dxa"/>
          </w:tcPr>
          <w:p w14:paraId="4349E66B" w14:textId="1C61BEBE" w:rsidR="00885BBC" w:rsidRPr="005C7B3C" w:rsidRDefault="00885BBC" w:rsidP="00885BBC">
            <w:r w:rsidRPr="005C7B3C">
              <w:t xml:space="preserve">Overall lat. cross section drawing quality </w:t>
            </w:r>
          </w:p>
        </w:tc>
        <w:tc>
          <w:tcPr>
            <w:tcW w:w="805" w:type="dxa"/>
            <w:vAlign w:val="center"/>
          </w:tcPr>
          <w:p w14:paraId="05195F8E" w14:textId="7F090EF7" w:rsidR="00885BBC" w:rsidRDefault="00885BBC" w:rsidP="00885BBC">
            <w:pPr>
              <w:jc w:val="center"/>
            </w:pPr>
          </w:p>
        </w:tc>
      </w:tr>
      <w:tr w:rsidR="00885BBC" w14:paraId="0850A730" w14:textId="77777777" w:rsidTr="00885BBC">
        <w:tc>
          <w:tcPr>
            <w:tcW w:w="535" w:type="dxa"/>
            <w:shd w:val="clear" w:color="auto" w:fill="D9D9D9" w:themeFill="background1" w:themeFillShade="D9"/>
          </w:tcPr>
          <w:p w14:paraId="52E91BEC" w14:textId="6B5A5D9C" w:rsidR="00885BBC" w:rsidRPr="00D675EB" w:rsidRDefault="00885BBC" w:rsidP="00885BBC">
            <w:pPr>
              <w:rPr>
                <w:b/>
                <w:bCs/>
              </w:rPr>
            </w:pPr>
            <w:r w:rsidRPr="00D675EB">
              <w:rPr>
                <w:b/>
                <w:bCs/>
              </w:rPr>
              <w:t>6</w:t>
            </w:r>
          </w:p>
        </w:tc>
        <w:tc>
          <w:tcPr>
            <w:tcW w:w="8010" w:type="dxa"/>
            <w:shd w:val="clear" w:color="auto" w:fill="D9D9D9" w:themeFill="background1" w:themeFillShade="D9"/>
          </w:tcPr>
          <w:p w14:paraId="53E106A6" w14:textId="3F1895A6" w:rsidR="00885BBC" w:rsidRPr="00D675EB" w:rsidRDefault="00885BBC" w:rsidP="00885BBC">
            <w:pPr>
              <w:pStyle w:val="Heading1"/>
              <w:numPr>
                <w:ilvl w:val="0"/>
                <w:numId w:val="0"/>
              </w:numPr>
              <w:rPr>
                <w:bCs/>
              </w:rPr>
            </w:pPr>
            <w:r w:rsidRPr="00D675EB">
              <w:rPr>
                <w:bCs/>
              </w:rPr>
              <w:t>General Report Quality</w:t>
            </w:r>
          </w:p>
        </w:tc>
        <w:tc>
          <w:tcPr>
            <w:tcW w:w="805" w:type="dxa"/>
            <w:shd w:val="clear" w:color="auto" w:fill="D9D9D9" w:themeFill="background1" w:themeFillShade="D9"/>
            <w:vAlign w:val="center"/>
          </w:tcPr>
          <w:p w14:paraId="7AC8E6F1" w14:textId="19901D3B" w:rsidR="00885BBC" w:rsidRDefault="00885BBC" w:rsidP="00885BBC">
            <w:pPr>
              <w:jc w:val="center"/>
            </w:pPr>
          </w:p>
        </w:tc>
      </w:tr>
      <w:tr w:rsidR="00885BBC" w14:paraId="2412C1FC" w14:textId="77777777" w:rsidTr="00286BB0">
        <w:tc>
          <w:tcPr>
            <w:tcW w:w="535" w:type="dxa"/>
          </w:tcPr>
          <w:p w14:paraId="1D473777" w14:textId="77777777" w:rsidR="00885BBC" w:rsidRDefault="00885BBC" w:rsidP="00885BBC"/>
        </w:tc>
        <w:tc>
          <w:tcPr>
            <w:tcW w:w="8010" w:type="dxa"/>
          </w:tcPr>
          <w:p w14:paraId="50279636" w14:textId="0D449788" w:rsidR="00885BBC" w:rsidRPr="005C7B3C" w:rsidRDefault="00885BBC" w:rsidP="00885BBC">
            <w:r>
              <w:t xml:space="preserve">ABS - </w:t>
            </w:r>
            <w:r w:rsidRPr="005C7B3C">
              <w:t>Specificity of the report to the design</w:t>
            </w:r>
          </w:p>
        </w:tc>
        <w:tc>
          <w:tcPr>
            <w:tcW w:w="805" w:type="dxa"/>
            <w:vAlign w:val="center"/>
          </w:tcPr>
          <w:p w14:paraId="19BA887C" w14:textId="48BE31E1" w:rsidR="00885BBC" w:rsidRDefault="00885BBC" w:rsidP="00885BBC">
            <w:pPr>
              <w:jc w:val="center"/>
            </w:pPr>
          </w:p>
        </w:tc>
      </w:tr>
      <w:tr w:rsidR="00885BBC" w14:paraId="5B72C0D1" w14:textId="77777777" w:rsidTr="00286BB0">
        <w:tc>
          <w:tcPr>
            <w:tcW w:w="535" w:type="dxa"/>
          </w:tcPr>
          <w:p w14:paraId="18079733" w14:textId="77777777" w:rsidR="00885BBC" w:rsidRDefault="00885BBC" w:rsidP="00885BBC"/>
        </w:tc>
        <w:tc>
          <w:tcPr>
            <w:tcW w:w="8010" w:type="dxa"/>
          </w:tcPr>
          <w:p w14:paraId="76404163" w14:textId="0418EA1A" w:rsidR="00885BBC" w:rsidRPr="005C7B3C" w:rsidRDefault="00885BBC" w:rsidP="00885BBC">
            <w:r w:rsidRPr="005C7B3C">
              <w:t>Template/layout</w:t>
            </w:r>
          </w:p>
        </w:tc>
        <w:tc>
          <w:tcPr>
            <w:tcW w:w="805" w:type="dxa"/>
            <w:vAlign w:val="center"/>
          </w:tcPr>
          <w:p w14:paraId="1A196635" w14:textId="438C6F96" w:rsidR="00885BBC" w:rsidRDefault="00885BBC" w:rsidP="00885BBC">
            <w:pPr>
              <w:jc w:val="center"/>
            </w:pPr>
          </w:p>
        </w:tc>
      </w:tr>
      <w:tr w:rsidR="00885BBC" w14:paraId="1E45A018" w14:textId="77777777" w:rsidTr="00286BB0">
        <w:tc>
          <w:tcPr>
            <w:tcW w:w="535" w:type="dxa"/>
          </w:tcPr>
          <w:p w14:paraId="7A3F7735" w14:textId="77777777" w:rsidR="00885BBC" w:rsidRDefault="00885BBC" w:rsidP="00885BBC"/>
        </w:tc>
        <w:tc>
          <w:tcPr>
            <w:tcW w:w="8010" w:type="dxa"/>
          </w:tcPr>
          <w:p w14:paraId="6FCD18E6" w14:textId="455CD0F1" w:rsidR="00885BBC" w:rsidRPr="005C7B3C" w:rsidRDefault="00885BBC" w:rsidP="00885BBC">
            <w:r>
              <w:t>A</w:t>
            </w:r>
            <w:r w:rsidRPr="005C7B3C">
              <w:t>Appropriate level of detail</w:t>
            </w:r>
          </w:p>
        </w:tc>
        <w:tc>
          <w:tcPr>
            <w:tcW w:w="805" w:type="dxa"/>
            <w:vAlign w:val="center"/>
          </w:tcPr>
          <w:p w14:paraId="2A411815" w14:textId="7DA1A814" w:rsidR="00885BBC" w:rsidRDefault="00885BBC" w:rsidP="00885BBC">
            <w:pPr>
              <w:jc w:val="center"/>
            </w:pPr>
          </w:p>
        </w:tc>
      </w:tr>
      <w:tr w:rsidR="00885BBC" w14:paraId="7E8B9DD9" w14:textId="77777777" w:rsidTr="00286BB0">
        <w:tc>
          <w:tcPr>
            <w:tcW w:w="535" w:type="dxa"/>
          </w:tcPr>
          <w:p w14:paraId="1BC82D65" w14:textId="77777777" w:rsidR="00885BBC" w:rsidRDefault="00885BBC" w:rsidP="00885BBC"/>
        </w:tc>
        <w:tc>
          <w:tcPr>
            <w:tcW w:w="8010" w:type="dxa"/>
          </w:tcPr>
          <w:p w14:paraId="69824B1D" w14:textId="4E25BDEC" w:rsidR="00885BBC" w:rsidRPr="005C7B3C" w:rsidRDefault="00885BBC" w:rsidP="00885BBC">
            <w:r w:rsidRPr="005C7B3C">
              <w:t>Indication and use of units</w:t>
            </w:r>
          </w:p>
        </w:tc>
        <w:tc>
          <w:tcPr>
            <w:tcW w:w="805" w:type="dxa"/>
            <w:vAlign w:val="center"/>
          </w:tcPr>
          <w:p w14:paraId="4688860E" w14:textId="3DB9F842" w:rsidR="00885BBC" w:rsidRDefault="00885BBC" w:rsidP="00885BBC">
            <w:pPr>
              <w:jc w:val="center"/>
            </w:pPr>
          </w:p>
        </w:tc>
      </w:tr>
      <w:tr w:rsidR="00885BBC" w14:paraId="4A092BF3" w14:textId="77777777" w:rsidTr="00885BBC">
        <w:tc>
          <w:tcPr>
            <w:tcW w:w="535" w:type="dxa"/>
            <w:shd w:val="clear" w:color="auto" w:fill="D9D9D9" w:themeFill="background1" w:themeFillShade="D9"/>
          </w:tcPr>
          <w:p w14:paraId="2116FF83" w14:textId="73D4D0E6" w:rsidR="00885BBC" w:rsidRPr="004D3A1F" w:rsidRDefault="00885BBC" w:rsidP="00885BBC">
            <w:pPr>
              <w:rPr>
                <w:b/>
              </w:rPr>
            </w:pPr>
            <w:r w:rsidRPr="004D3A1F">
              <w:rPr>
                <w:b/>
              </w:rPr>
              <w:t>7</w:t>
            </w:r>
          </w:p>
        </w:tc>
        <w:tc>
          <w:tcPr>
            <w:tcW w:w="8010" w:type="dxa"/>
            <w:shd w:val="clear" w:color="auto" w:fill="D9D9D9" w:themeFill="background1" w:themeFillShade="D9"/>
          </w:tcPr>
          <w:p w14:paraId="0A550D80" w14:textId="7BE0611A" w:rsidR="00885BBC" w:rsidRPr="004D3A1F" w:rsidRDefault="00885BBC" w:rsidP="00885BBC">
            <w:pPr>
              <w:rPr>
                <w:b/>
              </w:rPr>
            </w:pPr>
            <w:r w:rsidRPr="004D3A1F">
              <w:rPr>
                <w:b/>
              </w:rPr>
              <w:t>Submission Penalty (-0.5pts each)</w:t>
            </w:r>
          </w:p>
        </w:tc>
        <w:tc>
          <w:tcPr>
            <w:tcW w:w="805" w:type="dxa"/>
            <w:shd w:val="clear" w:color="auto" w:fill="D9D9D9" w:themeFill="background1" w:themeFillShade="D9"/>
            <w:vAlign w:val="center"/>
          </w:tcPr>
          <w:p w14:paraId="7BF390DB" w14:textId="2275D285" w:rsidR="00885BBC" w:rsidRDefault="00885BBC" w:rsidP="00885BBC">
            <w:pPr>
              <w:jc w:val="center"/>
            </w:pPr>
          </w:p>
        </w:tc>
      </w:tr>
      <w:tr w:rsidR="00885BBC" w14:paraId="1AE9CFA9" w14:textId="77777777" w:rsidTr="00286BB0">
        <w:tc>
          <w:tcPr>
            <w:tcW w:w="535" w:type="dxa"/>
          </w:tcPr>
          <w:p w14:paraId="2207CB26" w14:textId="77777777" w:rsidR="00885BBC" w:rsidRDefault="00885BBC" w:rsidP="00885BBC"/>
        </w:tc>
        <w:tc>
          <w:tcPr>
            <w:tcW w:w="8010" w:type="dxa"/>
          </w:tcPr>
          <w:p w14:paraId="2009257B" w14:textId="016A978B"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Submitted late (number of days late)</w:t>
            </w:r>
          </w:p>
        </w:tc>
        <w:tc>
          <w:tcPr>
            <w:tcW w:w="805" w:type="dxa"/>
            <w:vAlign w:val="center"/>
          </w:tcPr>
          <w:p w14:paraId="19EFADC3" w14:textId="1D1A0A4A" w:rsidR="00885BBC" w:rsidRDefault="00885BBC" w:rsidP="00885BBC">
            <w:pPr>
              <w:jc w:val="center"/>
            </w:pPr>
          </w:p>
        </w:tc>
      </w:tr>
      <w:tr w:rsidR="00885BBC" w14:paraId="2CBDF713" w14:textId="77777777" w:rsidTr="00286BB0">
        <w:tc>
          <w:tcPr>
            <w:tcW w:w="535" w:type="dxa"/>
          </w:tcPr>
          <w:p w14:paraId="2856A0EB" w14:textId="77777777" w:rsidR="00885BBC" w:rsidRDefault="00885BBC" w:rsidP="00885BBC"/>
        </w:tc>
        <w:tc>
          <w:tcPr>
            <w:tcW w:w="8010" w:type="dxa"/>
          </w:tcPr>
          <w:p w14:paraId="1E681ABC" w14:textId="119855FD"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Incorrect filename</w:t>
            </w:r>
          </w:p>
        </w:tc>
        <w:tc>
          <w:tcPr>
            <w:tcW w:w="805" w:type="dxa"/>
            <w:vAlign w:val="center"/>
          </w:tcPr>
          <w:p w14:paraId="1AD65D17" w14:textId="0B0987C9" w:rsidR="00885BBC" w:rsidRDefault="00885BBC" w:rsidP="00885BBC">
            <w:pPr>
              <w:jc w:val="center"/>
            </w:pPr>
          </w:p>
        </w:tc>
      </w:tr>
      <w:tr w:rsidR="00885BBC" w14:paraId="547D27E0" w14:textId="77777777" w:rsidTr="00286BB0">
        <w:tc>
          <w:tcPr>
            <w:tcW w:w="535" w:type="dxa"/>
          </w:tcPr>
          <w:p w14:paraId="2AF6B30A" w14:textId="77777777" w:rsidR="00885BBC" w:rsidRDefault="00885BBC" w:rsidP="00885BBC"/>
        </w:tc>
        <w:tc>
          <w:tcPr>
            <w:tcW w:w="8010" w:type="dxa"/>
          </w:tcPr>
          <w:p w14:paraId="553F5BAD" w14:textId="0401168B" w:rsidR="00885BBC" w:rsidRPr="004D3A1F" w:rsidRDefault="00885BBC" w:rsidP="00885BBC">
            <w:pPr>
              <w:tabs>
                <w:tab w:val="clear" w:pos="4642"/>
              </w:tabs>
              <w:rPr>
                <w:rFonts w:ascii="Calibri" w:hAnsi="Calibri" w:cs="Calibri"/>
                <w:color w:val="000000"/>
                <w:szCs w:val="22"/>
                <w:lang w:val="en-US"/>
              </w:rPr>
            </w:pPr>
            <w:r>
              <w:rPr>
                <w:rFonts w:ascii="Calibri" w:hAnsi="Calibri" w:cs="Calibri"/>
                <w:color w:val="000000"/>
                <w:szCs w:val="22"/>
              </w:rPr>
              <w:t>Incorrect file format (PDF only)</w:t>
            </w:r>
          </w:p>
        </w:tc>
        <w:tc>
          <w:tcPr>
            <w:tcW w:w="805" w:type="dxa"/>
            <w:vAlign w:val="center"/>
          </w:tcPr>
          <w:p w14:paraId="7AACDBE7" w14:textId="07AAE7C4" w:rsidR="00885BBC" w:rsidRDefault="00885BBC" w:rsidP="00885BBC">
            <w:pPr>
              <w:jc w:val="center"/>
            </w:pPr>
          </w:p>
        </w:tc>
      </w:tr>
    </w:tbl>
    <w:p w14:paraId="3BCB6562" w14:textId="74637DE7" w:rsidR="004728EB" w:rsidRDefault="004728EB" w:rsidP="00E94A04"/>
    <w:p w14:paraId="27E1F058" w14:textId="21CE2953" w:rsidR="00F5449F" w:rsidRDefault="00F5449F" w:rsidP="00E94A04"/>
    <w:p w14:paraId="69F0ABCC" w14:textId="77777777" w:rsidR="00D675EB" w:rsidRDefault="00D675EB">
      <w:pPr>
        <w:tabs>
          <w:tab w:val="clear" w:pos="4642"/>
        </w:tabs>
        <w:jc w:val="left"/>
        <w:rPr>
          <w:rFonts w:eastAsiaTheme="minorEastAsia" w:cstheme="minorBidi"/>
          <w:b/>
          <w:i/>
          <w:szCs w:val="22"/>
        </w:rPr>
      </w:pPr>
      <w:r>
        <w:br w:type="page"/>
      </w:r>
    </w:p>
    <w:p w14:paraId="7B9F56BA" w14:textId="17BA65F2" w:rsidR="00A13AD2" w:rsidRDefault="0001657A" w:rsidP="0001657A">
      <w:pPr>
        <w:pStyle w:val="Heading1"/>
      </w:pPr>
      <w:r>
        <w:lastRenderedPageBreak/>
        <w:t>Mission definition and Analysis of requirements</w:t>
      </w:r>
    </w:p>
    <w:p w14:paraId="10E7A7DF" w14:textId="75DE2CD3" w:rsidR="0001657A" w:rsidRDefault="0001657A" w:rsidP="0001657A">
      <w:pPr>
        <w:pStyle w:val="ListParagraph"/>
        <w:numPr>
          <w:ilvl w:val="0"/>
          <w:numId w:val="17"/>
        </w:numPr>
      </w:pPr>
      <w:r>
        <w:t xml:space="preserve">Define the </w:t>
      </w:r>
      <w:r w:rsidRPr="0001657A">
        <w:rPr>
          <w:u w:val="single"/>
        </w:rPr>
        <w:t xml:space="preserve">typical </w:t>
      </w:r>
      <w:r>
        <w:t xml:space="preserve">mission for the aircraft you were assigned. Generate a simple but exhaustive illustration of the mission, and describe </w:t>
      </w:r>
      <w:r w:rsidRPr="0001657A">
        <w:rPr>
          <w:u w:val="single"/>
        </w:rPr>
        <w:t>briefly</w:t>
      </w:r>
      <w:r w:rsidRPr="0001657A">
        <w:t xml:space="preserve"> </w:t>
      </w:r>
      <w:r>
        <w:t xml:space="preserve">all its segments (N.B. consider that for certain types of aircraft, e.g., UAVs, the mission you are going to define will determine the specific payload/systems to be carried on board) </w:t>
      </w:r>
    </w:p>
    <w:p w14:paraId="24D3938F" w14:textId="37317CAF" w:rsidR="0001657A" w:rsidRDefault="0001657A" w:rsidP="0001657A">
      <w:pPr>
        <w:pStyle w:val="ListParagraph"/>
        <w:numPr>
          <w:ilvl w:val="0"/>
          <w:numId w:val="17"/>
        </w:numPr>
      </w:pPr>
      <w:r w:rsidRPr="0001657A">
        <w:t xml:space="preserve">Perform a critical analysis of the requirements for your aircraft design case. Check whether the given requirements are appropriate and sufficient to start designing: think of possible propulsion system, </w:t>
      </w:r>
      <w:r w:rsidRPr="0001657A">
        <w:rPr>
          <w:u w:val="single"/>
        </w:rPr>
        <w:t>certification issues</w:t>
      </w:r>
      <w:r w:rsidRPr="0001657A">
        <w:t xml:space="preserve">, operational altitude, loiter and diversion manoeuvres, etc. In case, make assumptions and estimations for the missing requirements. </w:t>
      </w:r>
      <w:r w:rsidRPr="0001657A">
        <w:rPr>
          <w:u w:val="single"/>
        </w:rPr>
        <w:t>Briefly</w:t>
      </w:r>
      <w:r w:rsidRPr="0001657A">
        <w:t xml:space="preserve"> justify your assumptions.</w:t>
      </w:r>
    </w:p>
    <w:p w14:paraId="2369C7FA" w14:textId="69D435CD" w:rsidR="0001657A" w:rsidRDefault="0001657A" w:rsidP="0001657A">
      <w:pPr>
        <w:pStyle w:val="ListParagraph"/>
        <w:numPr>
          <w:ilvl w:val="0"/>
          <w:numId w:val="17"/>
        </w:numPr>
      </w:pPr>
      <w:r w:rsidRPr="0001657A">
        <w:t xml:space="preserve">Indicate what are, in your opinion and also on the base of the reference aircraft data you collected (see point </w:t>
      </w:r>
      <w:r w:rsidR="00BE5B36">
        <w:t>2</w:t>
      </w:r>
      <w:r w:rsidRPr="0001657A">
        <w:t xml:space="preserve">), the driving or most critical requirement(s) for your design case. </w:t>
      </w:r>
      <w:r w:rsidRPr="0001657A">
        <w:rPr>
          <w:u w:val="single"/>
        </w:rPr>
        <w:t>Briefly</w:t>
      </w:r>
      <w:r w:rsidRPr="0001657A">
        <w:t xml:space="preserve"> discuss the foreseen impact of such requirements on the design of your aircraft. </w:t>
      </w:r>
    </w:p>
    <w:p w14:paraId="17EA164E" w14:textId="77777777" w:rsidR="0001657A" w:rsidRDefault="0001657A" w:rsidP="0001657A">
      <w:pPr>
        <w:pStyle w:val="Default"/>
      </w:pPr>
    </w:p>
    <w:p w14:paraId="55895E36" w14:textId="3F81D842" w:rsidR="0001657A" w:rsidRPr="0001657A" w:rsidRDefault="0001657A" w:rsidP="0001657A">
      <w:pPr>
        <w:pStyle w:val="Heading1"/>
      </w:pPr>
      <w:r w:rsidRPr="0001657A">
        <w:t>Reference aircraft data collection</w:t>
      </w:r>
    </w:p>
    <w:p w14:paraId="7C9F74AF" w14:textId="2CA94C3B" w:rsidR="0001657A" w:rsidRDefault="0001657A" w:rsidP="0001657A">
      <w:pPr>
        <w:pStyle w:val="ListParagraph"/>
        <w:numPr>
          <w:ilvl w:val="0"/>
          <w:numId w:val="16"/>
        </w:numPr>
      </w:pPr>
      <w:r w:rsidRPr="0001657A">
        <w:rPr>
          <w:u w:val="single"/>
        </w:rPr>
        <w:t xml:space="preserve">Collect and organize in a table </w:t>
      </w:r>
      <w:r>
        <w:t xml:space="preserve">the reference data of a number of existing aircraft similar to yours (aim for circa 20 reference aircraft, when possible). </w:t>
      </w:r>
    </w:p>
    <w:p w14:paraId="0C4C6220" w14:textId="3A28F449" w:rsidR="0001657A" w:rsidRDefault="00BE5B36" w:rsidP="0001657A">
      <w:pPr>
        <w:pStyle w:val="ListParagraph"/>
        <w:numPr>
          <w:ilvl w:val="0"/>
          <w:numId w:val="16"/>
        </w:numPr>
      </w:pPr>
      <w:r>
        <w:rPr>
          <w:b/>
          <w:bCs/>
        </w:rPr>
        <w:t>Note</w:t>
      </w:r>
      <w:r w:rsidR="0001657A">
        <w:t xml:space="preserve">: </w:t>
      </w:r>
      <w:r>
        <w:t>Y</w:t>
      </w:r>
      <w:r w:rsidR="0001657A">
        <w:t>ou will need reference data throughout the entire set of assignments, so do this research extensively and accurately. Data that are not relevant to this assignment might be important for the next ones! (</w:t>
      </w:r>
      <w:r w:rsidR="008B2B80">
        <w:t>See</w:t>
      </w:r>
      <w:r w:rsidR="0001657A">
        <w:t xml:space="preserve"> advice on the document template) </w:t>
      </w:r>
    </w:p>
    <w:p w14:paraId="6ECBCFE7" w14:textId="77777777" w:rsidR="0001657A" w:rsidRDefault="0001657A" w:rsidP="0001657A">
      <w:pPr>
        <w:pStyle w:val="ListParagraph"/>
      </w:pPr>
    </w:p>
    <w:p w14:paraId="695D2589" w14:textId="275D7A07" w:rsidR="0001657A" w:rsidRDefault="0001657A" w:rsidP="0001657A">
      <w:pPr>
        <w:pStyle w:val="Heading1"/>
      </w:pPr>
      <w:r>
        <w:t xml:space="preserve">Concept generation and selection </w:t>
      </w:r>
    </w:p>
    <w:p w14:paraId="3575F6A6" w14:textId="0B484C3A" w:rsidR="0001657A" w:rsidRDefault="0001657A" w:rsidP="0001657A">
      <w:pPr>
        <w:pStyle w:val="ListParagraph"/>
        <w:numPr>
          <w:ilvl w:val="0"/>
          <w:numId w:val="16"/>
        </w:numPr>
      </w:pPr>
      <w:r>
        <w:t xml:space="preserve">Propose at least 3 different aircraft configurations, which you consider suitable to fulfil your mission and comply with the given requirements. Generate </w:t>
      </w:r>
      <w:r w:rsidRPr="0001657A">
        <w:rPr>
          <w:u w:val="single"/>
        </w:rPr>
        <w:t>simple</w:t>
      </w:r>
      <w:r w:rsidRPr="0001657A">
        <w:t xml:space="preserve"> </w:t>
      </w:r>
      <w:r>
        <w:t xml:space="preserve">sketches of the proposed configurations and </w:t>
      </w:r>
      <w:r w:rsidR="008B2B80">
        <w:t>briefly describe</w:t>
      </w:r>
      <w:r w:rsidRPr="0001657A">
        <w:rPr>
          <w:u w:val="single"/>
        </w:rPr>
        <w:t xml:space="preserve"> </w:t>
      </w:r>
      <w:r>
        <w:t xml:space="preserve">their characteristics (think of their strong and weak points </w:t>
      </w:r>
      <w:r w:rsidRPr="0001657A">
        <w:rPr>
          <w:b/>
          <w:bCs/>
        </w:rPr>
        <w:t xml:space="preserve">relatively to </w:t>
      </w:r>
      <w:r w:rsidRPr="0001657A">
        <w:rPr>
          <w:b/>
          <w:bCs/>
          <w:u w:val="single"/>
        </w:rPr>
        <w:t>your</w:t>
      </w:r>
      <w:r w:rsidRPr="0001657A">
        <w:rPr>
          <w:b/>
          <w:bCs/>
        </w:rPr>
        <w:t xml:space="preserve"> mission </w:t>
      </w:r>
      <w:r>
        <w:t xml:space="preserve">and requirements). </w:t>
      </w:r>
    </w:p>
    <w:p w14:paraId="09841E24" w14:textId="7C3C3463" w:rsidR="0001657A" w:rsidRDefault="0001657A" w:rsidP="0001657A">
      <w:pPr>
        <w:pStyle w:val="ListParagraph"/>
        <w:numPr>
          <w:ilvl w:val="0"/>
          <w:numId w:val="16"/>
        </w:numPr>
      </w:pPr>
      <w:r>
        <w:t xml:space="preserve">Indicate the concept you consider the best to proceed with the design process. Give a </w:t>
      </w:r>
      <w:r w:rsidRPr="0001657A">
        <w:rPr>
          <w:u w:val="single"/>
        </w:rPr>
        <w:t xml:space="preserve">brief </w:t>
      </w:r>
      <w:r>
        <w:t xml:space="preserve">explanation of your selection process (i.e., indicate your selection criteria and explain why the selected concept resulted superior to the others) </w:t>
      </w:r>
    </w:p>
    <w:p w14:paraId="2C850AC5" w14:textId="77777777" w:rsidR="0001657A" w:rsidRDefault="0001657A" w:rsidP="0001657A">
      <w:pPr>
        <w:pStyle w:val="Default"/>
        <w:rPr>
          <w:sz w:val="23"/>
          <w:szCs w:val="23"/>
        </w:rPr>
      </w:pPr>
    </w:p>
    <w:p w14:paraId="06FAEA2E" w14:textId="5E321CC8" w:rsidR="0001657A" w:rsidRDefault="0001657A" w:rsidP="0001657A">
      <w:pPr>
        <w:pStyle w:val="Heading1"/>
      </w:pPr>
      <w:r>
        <w:t xml:space="preserve">Study and generation of the </w:t>
      </w:r>
      <w:r>
        <w:rPr>
          <w:u w:val="single"/>
        </w:rPr>
        <w:t xml:space="preserve">complete </w:t>
      </w:r>
      <w:r>
        <w:t xml:space="preserve">fuselage layout </w:t>
      </w:r>
    </w:p>
    <w:p w14:paraId="26E1EB64" w14:textId="7012DF70" w:rsidR="0001657A" w:rsidRPr="00BE5B36" w:rsidRDefault="0001657A" w:rsidP="0001657A">
      <w:pPr>
        <w:pStyle w:val="ListParagraph"/>
        <w:numPr>
          <w:ilvl w:val="0"/>
          <w:numId w:val="16"/>
        </w:numPr>
        <w:rPr>
          <w:szCs w:val="22"/>
        </w:rPr>
      </w:pPr>
      <w:r w:rsidRPr="00BE5B36">
        <w:rPr>
          <w:szCs w:val="22"/>
        </w:rPr>
        <w:t xml:space="preserve">By using the </w:t>
      </w:r>
      <w:r w:rsidRPr="00BE5B36">
        <w:rPr>
          <w:szCs w:val="22"/>
          <w:u w:val="single"/>
        </w:rPr>
        <w:t>inside-out approach,</w:t>
      </w:r>
      <w:r w:rsidRPr="00BE5B36">
        <w:rPr>
          <w:szCs w:val="22"/>
        </w:rPr>
        <w:t xml:space="preserve"> perform a brief study of possible fuselage layouts to accommodate the required payload (and crew). Discuss the fuselage configuration you consider the most convenient and justify your choice: show the calculations and/or the considerations you used to derive the fuselage shape and dimensions (i.e., type of cross section, diameters, angles, seats size, etc.). Include, when possible, aerodynamic (slenderness values, tail angles, etc.) and visibility considerations (over</w:t>
      </w:r>
      <w:r w:rsidR="008B2B80">
        <w:rPr>
          <w:szCs w:val="22"/>
        </w:rPr>
        <w:t>-</w:t>
      </w:r>
      <w:r w:rsidRPr="00BE5B36">
        <w:rPr>
          <w:szCs w:val="22"/>
        </w:rPr>
        <w:t xml:space="preserve">nose and sideview angles etc.). </w:t>
      </w:r>
    </w:p>
    <w:p w14:paraId="44101EC3" w14:textId="0FD5ACE3" w:rsidR="0001657A" w:rsidRDefault="0001657A" w:rsidP="00BE5B36">
      <w:pPr>
        <w:pStyle w:val="ListParagraph"/>
        <w:numPr>
          <w:ilvl w:val="0"/>
          <w:numId w:val="16"/>
        </w:numPr>
      </w:pPr>
      <w:r>
        <w:t xml:space="preserve">Once you have determined the best fuselage configuration, make sketches of different possible payload configurations to demonstrate the </w:t>
      </w:r>
      <w:r w:rsidRPr="00BE5B36">
        <w:rPr>
          <w:u w:val="single"/>
        </w:rPr>
        <w:t xml:space="preserve">flexibility </w:t>
      </w:r>
      <w:r>
        <w:t xml:space="preserve">of your design. I.e., show how </w:t>
      </w:r>
      <w:r w:rsidRPr="00BE5B36">
        <w:rPr>
          <w:u w:val="single"/>
        </w:rPr>
        <w:t xml:space="preserve">your </w:t>
      </w:r>
      <w:r>
        <w:t xml:space="preserve">fuselage is capable to accommodate passengers in different class arrangements, and/or different loading units, and/or different sort of systems and type of payload, etc. </w:t>
      </w:r>
      <w:r w:rsidRPr="00BE5B36">
        <w:rPr>
          <w:b/>
          <w:bCs/>
        </w:rPr>
        <w:t xml:space="preserve">In case of limited possibility </w:t>
      </w:r>
      <w:r>
        <w:t xml:space="preserve">to play with different payload configurations (e.g., general aviation aircraft), discuss different types of mission/usage for your proposed </w:t>
      </w:r>
      <w:r w:rsidR="008B2B80">
        <w:t>aircraft.</w:t>
      </w:r>
      <w:r>
        <w:t xml:space="preserve"> </w:t>
      </w:r>
    </w:p>
    <w:p w14:paraId="4EDD5FB7" w14:textId="77777777" w:rsidR="00BE5B36" w:rsidRDefault="00BE5B36" w:rsidP="00BE5B36">
      <w:pPr>
        <w:pStyle w:val="ListParagraph"/>
      </w:pPr>
    </w:p>
    <w:p w14:paraId="228842B7" w14:textId="77777777" w:rsidR="001D723F" w:rsidRDefault="001D723F">
      <w:pPr>
        <w:tabs>
          <w:tab w:val="clear" w:pos="4642"/>
        </w:tabs>
        <w:jc w:val="left"/>
        <w:rPr>
          <w:rFonts w:asciiTheme="majorHAnsi" w:hAnsiTheme="majorHAnsi"/>
          <w:b/>
          <w:sz w:val="24"/>
        </w:rPr>
      </w:pPr>
      <w:r>
        <w:br w:type="page"/>
      </w:r>
    </w:p>
    <w:p w14:paraId="39790AF6" w14:textId="1ECC6696" w:rsidR="0001657A" w:rsidRPr="0001657A" w:rsidRDefault="0001657A" w:rsidP="0001657A">
      <w:pPr>
        <w:pStyle w:val="Heading1"/>
      </w:pPr>
      <w:r w:rsidRPr="0001657A">
        <w:lastRenderedPageBreak/>
        <w:t xml:space="preserve">Generation of technical drawings </w:t>
      </w:r>
    </w:p>
    <w:p w14:paraId="73A65D53" w14:textId="2E256B11" w:rsidR="0001657A" w:rsidRPr="00BE5B36" w:rsidRDefault="0001657A" w:rsidP="00BE5B36">
      <w:r w:rsidRPr="00BE5B36">
        <w:t xml:space="preserve">Illustrate the results of the fuselage design/sizing process of point </w:t>
      </w:r>
      <w:r w:rsidR="00BE5B36">
        <w:t>4</w:t>
      </w:r>
      <w:r w:rsidRPr="00BE5B36">
        <w:t>, by means of adequate technical drawings (</w:t>
      </w:r>
      <w:r w:rsidRPr="00BE5B36">
        <w:rPr>
          <w:b/>
          <w:bCs/>
        </w:rPr>
        <w:t>no</w:t>
      </w:r>
      <w:r w:rsidR="00BE5B36" w:rsidRPr="00BE5B36">
        <w:rPr>
          <w:b/>
          <w:bCs/>
        </w:rPr>
        <w:t>t</w:t>
      </w:r>
      <w:r w:rsidRPr="00BE5B36">
        <w:rPr>
          <w:b/>
          <w:bCs/>
        </w:rPr>
        <w:t xml:space="preserve"> just freehand sketches!</w:t>
      </w:r>
      <w:r w:rsidRPr="00BE5B36">
        <w:t xml:space="preserve">): provide the </w:t>
      </w:r>
      <w:r w:rsidRPr="00BE5B36">
        <w:rPr>
          <w:b/>
          <w:bCs/>
          <w:u w:val="single"/>
        </w:rPr>
        <w:t xml:space="preserve">3 views (top, side, front) and some relevant cross </w:t>
      </w:r>
      <w:r w:rsidRPr="00BE5B36">
        <w:t xml:space="preserve">and </w:t>
      </w:r>
      <w:r w:rsidRPr="00BE5B36">
        <w:rPr>
          <w:b/>
          <w:bCs/>
          <w:u w:val="single"/>
        </w:rPr>
        <w:t>longitudinal sections</w:t>
      </w:r>
      <w:r w:rsidRPr="00BE5B36">
        <w:rPr>
          <w:b/>
          <w:bCs/>
        </w:rPr>
        <w:t xml:space="preserve">. </w:t>
      </w:r>
      <w:r w:rsidRPr="00BE5B36">
        <w:t xml:space="preserve">Drawings must be properly </w:t>
      </w:r>
      <w:r w:rsidRPr="00BE5B36">
        <w:rPr>
          <w:b/>
          <w:bCs/>
          <w:u w:val="single"/>
        </w:rPr>
        <w:t xml:space="preserve">annotated and to scale (indicate the scale) </w:t>
      </w:r>
    </w:p>
    <w:p w14:paraId="505730D0" w14:textId="30BF4566" w:rsidR="0001657A" w:rsidRPr="00BE5B36" w:rsidRDefault="0001657A" w:rsidP="00BE5B36">
      <w:pPr>
        <w:pStyle w:val="ListParagraph"/>
        <w:numPr>
          <w:ilvl w:val="0"/>
          <w:numId w:val="20"/>
        </w:numPr>
      </w:pPr>
      <w:r w:rsidRPr="00BE5B36">
        <w:t xml:space="preserve">Annotate </w:t>
      </w:r>
      <w:r w:rsidRPr="00BE5B36">
        <w:rPr>
          <w:b/>
          <w:bCs/>
        </w:rPr>
        <w:t xml:space="preserve">all </w:t>
      </w:r>
      <w:r w:rsidRPr="00BE5B36">
        <w:t xml:space="preserve">the estimated fuselage sizes relative to the cabin, </w:t>
      </w:r>
      <w:r w:rsidR="008B2B80" w:rsidRPr="00BE5B36">
        <w:t>nose,</w:t>
      </w:r>
      <w:r w:rsidRPr="00BE5B36">
        <w:t xml:space="preserve"> and tail cone sections (lengths, heights, rotation and </w:t>
      </w:r>
      <w:r w:rsidRPr="00BE5B36">
        <w:rPr>
          <w:u w:val="single"/>
        </w:rPr>
        <w:t>visibility angles</w:t>
      </w:r>
      <w:r w:rsidRPr="00BE5B36">
        <w:t xml:space="preserve">, ground clearance with engines and propellers, etc.) </w:t>
      </w:r>
    </w:p>
    <w:p w14:paraId="3BF8788D" w14:textId="18B85BB2" w:rsidR="0001657A" w:rsidRPr="00BE5B36" w:rsidRDefault="0001657A" w:rsidP="00BE5B36">
      <w:pPr>
        <w:pStyle w:val="ListParagraph"/>
        <w:numPr>
          <w:ilvl w:val="0"/>
          <w:numId w:val="20"/>
        </w:numPr>
      </w:pPr>
      <w:r w:rsidRPr="00BE5B36">
        <w:t xml:space="preserve">Indicate the </w:t>
      </w:r>
      <w:r w:rsidRPr="00BE5B36">
        <w:rPr>
          <w:u w:val="single"/>
        </w:rPr>
        <w:t>estimated</w:t>
      </w:r>
      <w:r w:rsidRPr="00BE5B36">
        <w:t xml:space="preserve"> size and location of eventual wing/canard/tail</w:t>
      </w:r>
      <w:r w:rsidR="00BB1603">
        <w:rPr>
          <w:rStyle w:val="FootnoteReference"/>
        </w:rPr>
        <w:footnoteReference w:id="1"/>
      </w:r>
      <w:r w:rsidRPr="00BE5B36">
        <w:rPr>
          <w:sz w:val="16"/>
          <w:szCs w:val="16"/>
        </w:rPr>
        <w:t xml:space="preserve"> </w:t>
      </w:r>
      <w:r w:rsidRPr="00BE5B36">
        <w:rPr>
          <w:u w:val="single"/>
        </w:rPr>
        <w:t>crossing areas</w:t>
      </w:r>
      <w:r w:rsidR="00BE5B36" w:rsidRPr="00BE5B36">
        <w:t xml:space="preserve"> </w:t>
      </w:r>
      <w:r w:rsidRPr="00BE5B36">
        <w:t xml:space="preserve">or engine(s)/landing gears/fuel tank </w:t>
      </w:r>
      <w:r w:rsidR="008B2B80" w:rsidRPr="00BE5B36">
        <w:t>installations.</w:t>
      </w:r>
      <w:r w:rsidRPr="00BE5B36">
        <w:t xml:space="preserve"> </w:t>
      </w:r>
    </w:p>
    <w:p w14:paraId="46357CA8" w14:textId="382D311A" w:rsidR="0001657A" w:rsidRPr="00BE5B36" w:rsidRDefault="0001657A" w:rsidP="00BE5B36">
      <w:pPr>
        <w:pStyle w:val="ListParagraph"/>
        <w:numPr>
          <w:ilvl w:val="0"/>
          <w:numId w:val="20"/>
        </w:numPr>
      </w:pPr>
      <w:r w:rsidRPr="00BE5B36">
        <w:t xml:space="preserve">Indicate the estimated length and position of the landing </w:t>
      </w:r>
      <w:r w:rsidR="008B2B80" w:rsidRPr="00BE5B36">
        <w:t>gears.</w:t>
      </w:r>
      <w:r w:rsidRPr="00BE5B36">
        <w:t xml:space="preserve"> </w:t>
      </w:r>
    </w:p>
    <w:p w14:paraId="0CFC2528" w14:textId="7BE17D84" w:rsidR="0001657A" w:rsidRPr="00BE5B36" w:rsidRDefault="0001657A" w:rsidP="00BE5B36">
      <w:pPr>
        <w:pStyle w:val="ListParagraph"/>
        <w:numPr>
          <w:ilvl w:val="0"/>
          <w:numId w:val="20"/>
        </w:numPr>
      </w:pPr>
      <w:r w:rsidRPr="00BE5B36">
        <w:t xml:space="preserve">Indicate the estimated size of floor(s) and cabin walls. </w:t>
      </w:r>
    </w:p>
    <w:p w14:paraId="402A2721" w14:textId="2B3E1DAB" w:rsidR="0001657A" w:rsidRPr="00BE5B36" w:rsidRDefault="0001657A" w:rsidP="00BE5B36">
      <w:pPr>
        <w:pStyle w:val="ListParagraph"/>
        <w:numPr>
          <w:ilvl w:val="0"/>
          <w:numId w:val="20"/>
        </w:numPr>
      </w:pPr>
      <w:r w:rsidRPr="00BE5B36">
        <w:t xml:space="preserve">Indicate size and position of all </w:t>
      </w:r>
      <w:r w:rsidRPr="00BE5B36">
        <w:rPr>
          <w:u w:val="single"/>
        </w:rPr>
        <w:t>access and emergency</w:t>
      </w:r>
      <w:r w:rsidR="00BE5B36" w:rsidRPr="00BE5B36">
        <w:t xml:space="preserve"> </w:t>
      </w:r>
      <w:r w:rsidRPr="00BE5B36">
        <w:t xml:space="preserve">doors for passengers and cargo (refer to appropriate airworthiness regulations and account for the proper clearance space). In case of UAV, show the access possibilities to (load and unload) the systems. </w:t>
      </w:r>
    </w:p>
    <w:p w14:paraId="2C2BEE49" w14:textId="77D869DA" w:rsidR="0001657A" w:rsidRPr="00BE5B36" w:rsidRDefault="0001657A" w:rsidP="00BE5B36">
      <w:pPr>
        <w:pStyle w:val="ListParagraph"/>
        <w:numPr>
          <w:ilvl w:val="0"/>
          <w:numId w:val="20"/>
        </w:numPr>
      </w:pPr>
      <w:r w:rsidRPr="00BE5B36">
        <w:t xml:space="preserve">Indicate size and pitch of </w:t>
      </w:r>
      <w:r w:rsidR="00BE5B36" w:rsidRPr="00BE5B36">
        <w:t>passenger’s</w:t>
      </w:r>
      <w:r w:rsidRPr="00BE5B36">
        <w:t xml:space="preserve"> seats, aisle(s) width, shoulder height, cabin </w:t>
      </w:r>
      <w:r w:rsidR="008B2B80" w:rsidRPr="00BE5B36">
        <w:t>height.</w:t>
      </w:r>
      <w:r w:rsidRPr="00BE5B36">
        <w:t xml:space="preserve"> </w:t>
      </w:r>
    </w:p>
    <w:p w14:paraId="2C61436F" w14:textId="309258DC" w:rsidR="0001657A" w:rsidRPr="00BE5B36" w:rsidRDefault="0001657A" w:rsidP="00BE5B36">
      <w:pPr>
        <w:pStyle w:val="ListParagraph"/>
        <w:numPr>
          <w:ilvl w:val="0"/>
          <w:numId w:val="20"/>
        </w:numPr>
      </w:pPr>
      <w:r w:rsidRPr="00BE5B36">
        <w:t xml:space="preserve">Indicate size and position of the seats/accommodations for pilots, crew, flight attendants, operators, etc. </w:t>
      </w:r>
    </w:p>
    <w:p w14:paraId="2A64B5CB" w14:textId="6DC16117" w:rsidR="0001657A" w:rsidRPr="00BE5B36" w:rsidRDefault="0001657A" w:rsidP="00BE5B36">
      <w:pPr>
        <w:pStyle w:val="ListParagraph"/>
        <w:numPr>
          <w:ilvl w:val="0"/>
          <w:numId w:val="20"/>
        </w:numPr>
      </w:pPr>
      <w:r w:rsidRPr="00BE5B36">
        <w:t xml:space="preserve">Indicate size and position of cargo holds and overhead luggage bins. Indicate size and position of loading units (account for appropriate clearance distances) </w:t>
      </w:r>
    </w:p>
    <w:p w14:paraId="749EF69F" w14:textId="17DDB501" w:rsidR="0001657A" w:rsidRPr="00BE5B36" w:rsidRDefault="0001657A" w:rsidP="00BE5B36">
      <w:pPr>
        <w:pStyle w:val="ListParagraph"/>
        <w:numPr>
          <w:ilvl w:val="0"/>
          <w:numId w:val="20"/>
        </w:numPr>
        <w:rPr>
          <w:rStyle w:val="Strong"/>
        </w:rPr>
      </w:pPr>
      <w:r w:rsidRPr="00BE5B36">
        <w:t xml:space="preserve">Show </w:t>
      </w:r>
      <w:r w:rsidRPr="00BE5B36">
        <w:rPr>
          <w:rStyle w:val="Strong"/>
        </w:rPr>
        <w:t xml:space="preserve">size and positioning of service and rest areas for passengers/crew. </w:t>
      </w:r>
    </w:p>
    <w:p w14:paraId="116835B7" w14:textId="0E80B22B" w:rsidR="0001657A" w:rsidRPr="00D94415" w:rsidRDefault="0001657A" w:rsidP="00BE5B36">
      <w:pPr>
        <w:pStyle w:val="ListParagraph"/>
        <w:numPr>
          <w:ilvl w:val="0"/>
          <w:numId w:val="20"/>
        </w:numPr>
      </w:pPr>
      <w:r w:rsidRPr="00BE5B36">
        <w:rPr>
          <w:rStyle w:val="Strong"/>
        </w:rPr>
        <w:t xml:space="preserve">For UAV aircraft, </w:t>
      </w:r>
      <w:r w:rsidRPr="00D94415">
        <w:t xml:space="preserve">show estimated size and positioning of cameras, sensors, antennas, etc. (for simplicity, you can represent these components as simple “boxes” of adequate dimension). </w:t>
      </w:r>
    </w:p>
    <w:p w14:paraId="65E15C02" w14:textId="1F5F4F94" w:rsidR="0001657A" w:rsidRPr="00BE5B36" w:rsidRDefault="0001657A" w:rsidP="00BE5B36">
      <w:pPr>
        <w:pStyle w:val="ListParagraph"/>
        <w:numPr>
          <w:ilvl w:val="0"/>
          <w:numId w:val="20"/>
        </w:numPr>
        <w:rPr>
          <w:rStyle w:val="Strong"/>
        </w:rPr>
      </w:pPr>
      <w:r w:rsidRPr="00BE5B36">
        <w:rPr>
          <w:rStyle w:val="Strong"/>
        </w:rPr>
        <w:t xml:space="preserve">For Reconnaissance/surveillance aircraft, </w:t>
      </w:r>
      <w:r w:rsidRPr="00D94415">
        <w:rPr>
          <w:rStyle w:val="Strong"/>
          <w:b w:val="0"/>
          <w:bCs w:val="0"/>
        </w:rPr>
        <w:t xml:space="preserve">indicate estimated size and positioning of </w:t>
      </w:r>
      <w:r w:rsidR="00BE5B36" w:rsidRPr="00D94415">
        <w:rPr>
          <w:rStyle w:val="Strong"/>
          <w:b w:val="0"/>
          <w:bCs w:val="0"/>
        </w:rPr>
        <w:t>operator’s</w:t>
      </w:r>
      <w:r w:rsidRPr="00D94415">
        <w:rPr>
          <w:rStyle w:val="Strong"/>
          <w:b w:val="0"/>
          <w:bCs w:val="0"/>
        </w:rPr>
        <w:t xml:space="preserve"> stations (consoles), radar systems/antennas, expendable ordnance, crew rest areas, etc. </w:t>
      </w:r>
    </w:p>
    <w:p w14:paraId="2F84C0E9" w14:textId="77777777" w:rsidR="00BE5B36" w:rsidRDefault="00BE5B36" w:rsidP="00BE5B36">
      <w:pPr>
        <w:pStyle w:val="ListParagraph"/>
        <w:numPr>
          <w:ilvl w:val="0"/>
          <w:numId w:val="20"/>
        </w:numPr>
      </w:pPr>
      <w:r w:rsidRPr="00D94415">
        <w:rPr>
          <w:b/>
          <w:bCs/>
        </w:rPr>
        <w:t>For military trainers and general aviation aircraft</w:t>
      </w:r>
      <w:r>
        <w:t xml:space="preserve">, pay particular attention to the design of the cockpit (relative positioning of pilots, (ejection)seats dimensions, visual and seating angles, doors, etc.) and </w:t>
      </w:r>
      <w:r w:rsidRPr="00BE5B36">
        <w:rPr>
          <w:u w:val="single"/>
        </w:rPr>
        <w:t>the possible integration of engine and air intake(s)</w:t>
      </w:r>
      <w:r>
        <w:t xml:space="preserve">. Do not design only the cockpit, but the complete fuselage (you can estimate the size of the fuselage tail and nose sections by means of typical slenderness values and making assumptions on the required space to install engine(s) and eventual air intakes) </w:t>
      </w:r>
    </w:p>
    <w:p w14:paraId="12E977C0" w14:textId="7AB1EB23" w:rsidR="00BE5B36" w:rsidRDefault="00BE5B36" w:rsidP="00BE5B36">
      <w:pPr>
        <w:pStyle w:val="ListParagraph"/>
        <w:numPr>
          <w:ilvl w:val="0"/>
          <w:numId w:val="20"/>
        </w:numPr>
      </w:pPr>
      <w:r>
        <w:t xml:space="preserve">In case of fuselage mounted engines, account for the room required to accommodate the propulsion </w:t>
      </w:r>
      <w:r w:rsidR="008B2B80">
        <w:t>system.</w:t>
      </w:r>
      <w:r>
        <w:t xml:space="preserve"> </w:t>
      </w:r>
    </w:p>
    <w:p w14:paraId="21A3B0B5" w14:textId="7E63DB95" w:rsidR="00BE5B36" w:rsidRDefault="00BE5B36" w:rsidP="00BE5B36">
      <w:pPr>
        <w:pStyle w:val="ListParagraph"/>
        <w:numPr>
          <w:ilvl w:val="0"/>
          <w:numId w:val="20"/>
        </w:numPr>
      </w:pPr>
      <w:r>
        <w:t xml:space="preserve">Consider the space required to accommodate landing gears, </w:t>
      </w:r>
      <w:r w:rsidR="008B2B80">
        <w:t>radar,</w:t>
      </w:r>
      <w:r>
        <w:t xml:space="preserve"> and other relevant systems. </w:t>
      </w:r>
    </w:p>
    <w:p w14:paraId="0E149179" w14:textId="5FC2060C" w:rsidR="0001657A" w:rsidRDefault="0001657A" w:rsidP="0001657A">
      <w:pPr>
        <w:pStyle w:val="Default"/>
        <w:rPr>
          <w:sz w:val="23"/>
          <w:szCs w:val="23"/>
        </w:rPr>
      </w:pPr>
    </w:p>
    <w:p w14:paraId="1F30DD4F" w14:textId="711D7990" w:rsidR="00332C9B" w:rsidRDefault="00332C9B" w:rsidP="00332C9B">
      <w:pPr>
        <w:rPr>
          <w:b/>
          <w:bCs/>
        </w:rPr>
      </w:pPr>
      <w:r>
        <w:rPr>
          <w:b/>
          <w:bCs/>
        </w:rPr>
        <w:t>Maximum size: 20 pages in total (font 12 pt)</w:t>
      </w:r>
      <w:r w:rsidR="00DC12E3">
        <w:rPr>
          <w:b/>
          <w:bCs/>
        </w:rPr>
        <w:t xml:space="preserve">, excluding references and </w:t>
      </w:r>
      <w:r w:rsidR="008B2B80">
        <w:rPr>
          <w:b/>
          <w:bCs/>
        </w:rPr>
        <w:t>appendices.</w:t>
      </w:r>
    </w:p>
    <w:p w14:paraId="08D147F4" w14:textId="77777777" w:rsidR="00332C9B" w:rsidRDefault="00332C9B" w:rsidP="0001657A">
      <w:pPr>
        <w:pStyle w:val="Default"/>
        <w:rPr>
          <w:sz w:val="23"/>
          <w:szCs w:val="23"/>
        </w:rPr>
      </w:pPr>
    </w:p>
    <w:p w14:paraId="4B9F7250" w14:textId="77777777" w:rsidR="00A330C7" w:rsidRDefault="00A330C7">
      <w:pPr>
        <w:tabs>
          <w:tab w:val="clear" w:pos="4642"/>
        </w:tabs>
        <w:jc w:val="left"/>
        <w:rPr>
          <w:rFonts w:asciiTheme="majorHAnsi" w:hAnsiTheme="majorHAnsi"/>
          <w:b/>
          <w:sz w:val="24"/>
        </w:rPr>
      </w:pPr>
      <w:r>
        <w:br w:type="page"/>
      </w:r>
    </w:p>
    <w:p w14:paraId="461D880D" w14:textId="40C07E34" w:rsidR="0001657A" w:rsidRDefault="0001657A" w:rsidP="00BE5B36">
      <w:pPr>
        <w:pStyle w:val="Heading1"/>
      </w:pPr>
      <w:r>
        <w:lastRenderedPageBreak/>
        <w:t xml:space="preserve">General </w:t>
      </w:r>
      <w:r w:rsidR="00885BBC">
        <w:t>N</w:t>
      </w:r>
      <w:r>
        <w:t xml:space="preserve">otes </w:t>
      </w:r>
      <w:r w:rsidR="00A330C7">
        <w:t>for Engineering Reporting</w:t>
      </w:r>
    </w:p>
    <w:p w14:paraId="2F77DAF9" w14:textId="517A96CE" w:rsidR="00B36251" w:rsidRPr="00B36251" w:rsidRDefault="00B36251" w:rsidP="00B36251">
      <w:pPr>
        <w:pStyle w:val="ListParagraph"/>
        <w:numPr>
          <w:ilvl w:val="0"/>
          <w:numId w:val="16"/>
        </w:numPr>
      </w:pPr>
      <w:r w:rsidRPr="00B36251">
        <w:rPr>
          <w:b/>
          <w:bCs/>
          <w:u w:val="single"/>
        </w:rPr>
        <w:t>ABS (Always Be Specific)</w:t>
      </w:r>
      <w:r w:rsidRPr="00B36251">
        <w:t>: Focus the discussion on your specific aircraft and</w:t>
      </w:r>
      <w:r w:rsidR="00885BBC">
        <w:t xml:space="preserve"> design</w:t>
      </w:r>
      <w:r w:rsidRPr="00B36251">
        <w:t xml:space="preserve">, </w:t>
      </w:r>
      <w:r w:rsidRPr="00B36251">
        <w:rPr>
          <w:u w:val="single"/>
        </w:rPr>
        <w:t>do not discuss aircraft/spacecraft projects in general</w:t>
      </w:r>
      <w:r w:rsidRPr="00B36251">
        <w:t xml:space="preserve">, but it is ok to refer to typical </w:t>
      </w:r>
      <w:r w:rsidR="00885BBC">
        <w:t>designs</w:t>
      </w:r>
      <w:r w:rsidRPr="00B36251">
        <w:t xml:space="preserve"> for comparison. </w:t>
      </w:r>
    </w:p>
    <w:p w14:paraId="241856D4" w14:textId="77777777" w:rsidR="00B36251" w:rsidRPr="00B36251" w:rsidRDefault="00B36251" w:rsidP="00B36251">
      <w:pPr>
        <w:pStyle w:val="ListParagraph"/>
        <w:numPr>
          <w:ilvl w:val="0"/>
          <w:numId w:val="16"/>
        </w:numPr>
      </w:pPr>
      <w:r w:rsidRPr="00B36251">
        <w:rPr>
          <w:b/>
          <w:bCs/>
          <w:u w:val="single"/>
        </w:rPr>
        <w:t>ABC (Always Be Concise)</w:t>
      </w:r>
      <w:r w:rsidRPr="00B36251">
        <w:t xml:space="preserve">: Be concise. Always </w:t>
      </w:r>
      <w:r w:rsidRPr="00B36251">
        <w:rPr>
          <w:u w:val="single"/>
        </w:rPr>
        <w:t>justify &amp; discuss</w:t>
      </w:r>
      <w:r w:rsidRPr="00B36251">
        <w:t xml:space="preserve"> your statements in a clear but concise way. Describe figures, tables, graphs and trendlines and refer to them in the text (no floating figures). Introduction, abstract, acknowledgement sections, etc., are not required. </w:t>
      </w:r>
    </w:p>
    <w:p w14:paraId="54C7CAB9" w14:textId="77777777" w:rsidR="00B36251" w:rsidRPr="00B36251" w:rsidRDefault="00B36251" w:rsidP="00B36251">
      <w:pPr>
        <w:pStyle w:val="ListParagraph"/>
        <w:numPr>
          <w:ilvl w:val="0"/>
          <w:numId w:val="16"/>
        </w:numPr>
      </w:pPr>
      <w:r w:rsidRPr="00B36251">
        <w:rPr>
          <w:b/>
          <w:bCs/>
          <w:u w:val="single"/>
        </w:rPr>
        <w:t>Properly reference</w:t>
      </w:r>
      <w:r w:rsidRPr="00B36251">
        <w:t xml:space="preserve"> your sources; use IEEE or AIAA engineering reference styles. Ensure all figures/tables/graphs/diagrams have descriptive captions and labels/numbers that are referred to in the body of the text. Make appropriate use of literature data. When using work from others, always include detailed references. Plagiarism and straight copying of work is a </w:t>
      </w:r>
      <w:r w:rsidRPr="00B36251">
        <w:rPr>
          <w:u w:val="single"/>
        </w:rPr>
        <w:t>USC honour code violation</w:t>
      </w:r>
      <w:r w:rsidRPr="00B36251">
        <w:t xml:space="preserve"> and will be reported! </w:t>
      </w:r>
    </w:p>
    <w:p w14:paraId="0FB8EE88" w14:textId="77777777" w:rsidR="00B36251" w:rsidRPr="00B36251" w:rsidRDefault="00B36251" w:rsidP="00B36251">
      <w:pPr>
        <w:pStyle w:val="ListParagraph"/>
        <w:numPr>
          <w:ilvl w:val="0"/>
          <w:numId w:val="16"/>
        </w:numPr>
      </w:pPr>
      <w:r w:rsidRPr="00B36251">
        <w:t>Treat this as a full engineering report: there must be a narrative explaining the report and systems, not simply a compilation of images. You are welcome to include some history of the system you discuss as well, as long as it is properly referenced, which includes IEEE or AIAA type-referencing.</w:t>
      </w:r>
    </w:p>
    <w:p w14:paraId="44A38A48" w14:textId="023E4476" w:rsidR="00B36251" w:rsidRPr="00B36251" w:rsidRDefault="00B36251" w:rsidP="00B36251">
      <w:pPr>
        <w:pStyle w:val="ListParagraph"/>
        <w:numPr>
          <w:ilvl w:val="0"/>
          <w:numId w:val="16"/>
        </w:numPr>
      </w:pPr>
      <w:r w:rsidRPr="00B36251">
        <w:rPr>
          <w:b/>
          <w:bCs/>
          <w:u w:val="single"/>
        </w:rPr>
        <w:t>RTFM</w:t>
      </w:r>
      <w:r w:rsidRPr="00B36251">
        <w:rPr>
          <w:u w:val="single"/>
        </w:rPr>
        <w:t xml:space="preserve"> (</w:t>
      </w:r>
      <w:r w:rsidRPr="00B36251">
        <w:rPr>
          <w:b/>
          <w:bCs/>
          <w:u w:val="single"/>
        </w:rPr>
        <w:t>Read the assignment twice</w:t>
      </w:r>
      <w:r w:rsidRPr="00B36251">
        <w:rPr>
          <w:u w:val="single"/>
        </w:rPr>
        <w:t>):</w:t>
      </w:r>
      <w:r w:rsidRPr="00B36251">
        <w:t xml:space="preserve"> Make use of the </w:t>
      </w:r>
      <w:r w:rsidRPr="00B36251">
        <w:rPr>
          <w:u w:val="single"/>
        </w:rPr>
        <w:t>document template</w:t>
      </w:r>
      <w:r w:rsidRPr="00B36251">
        <w:t xml:space="preserve"> provided on blackboard. You are allowed to use your own template as long as it contains the same elements as the provided template. Add relevant oversized additional information (technical drawings, flow charts) in appendices. </w:t>
      </w:r>
      <w:r w:rsidR="00A330C7">
        <w:t xml:space="preserve">Do not forget the required Appendixes! </w:t>
      </w:r>
      <w:r w:rsidRPr="00B36251">
        <w:t>Appendices do not count towards the page limit.</w:t>
      </w:r>
    </w:p>
    <w:p w14:paraId="115D47DD" w14:textId="6E23F682" w:rsidR="00A330C7" w:rsidRDefault="00B36251" w:rsidP="00A330C7">
      <w:pPr>
        <w:pStyle w:val="ListParagraph"/>
        <w:numPr>
          <w:ilvl w:val="0"/>
          <w:numId w:val="16"/>
        </w:numPr>
      </w:pPr>
      <w:r w:rsidRPr="00B36251">
        <w:t xml:space="preserve">When using drawings, schematics and images, make sure they are </w:t>
      </w:r>
      <w:r w:rsidRPr="00B36251">
        <w:rPr>
          <w:b/>
          <w:bCs/>
          <w:u w:val="single"/>
        </w:rPr>
        <w:t>clearly readable</w:t>
      </w:r>
      <w:r w:rsidRPr="00B36251">
        <w:t xml:space="preserve">. </w:t>
      </w:r>
      <w:r w:rsidR="00A330C7">
        <w:t xml:space="preserve">Produce good quality drawings </w:t>
      </w:r>
      <w:r w:rsidR="00A330C7" w:rsidRPr="00BE5B36">
        <w:rPr>
          <w:b/>
          <w:bCs/>
        </w:rPr>
        <w:t>(annotated and to scale</w:t>
      </w:r>
      <w:r w:rsidR="00A330C7">
        <w:t xml:space="preserve">). Hand drawings are acceptable for concept sketches, but only </w:t>
      </w:r>
      <w:r w:rsidR="00A330C7" w:rsidRPr="00D94415">
        <w:rPr>
          <w:b/>
          <w:bCs/>
        </w:rPr>
        <w:t>CAD drawings</w:t>
      </w:r>
      <w:r w:rsidR="00A330C7">
        <w:t xml:space="preserve"> are acceptable for the final concept! </w:t>
      </w:r>
    </w:p>
    <w:p w14:paraId="41E15A73" w14:textId="28F40834" w:rsidR="00A330C7" w:rsidRDefault="00A330C7" w:rsidP="00A330C7">
      <w:pPr>
        <w:pStyle w:val="ListParagraph"/>
        <w:numPr>
          <w:ilvl w:val="0"/>
          <w:numId w:val="16"/>
        </w:numPr>
      </w:pPr>
      <w:r>
        <w:t xml:space="preserve">Remember: the required level of detail is that of </w:t>
      </w:r>
      <w:r w:rsidRPr="00BE5B36">
        <w:rPr>
          <w:u w:val="single"/>
        </w:rPr>
        <w:t>conceptual</w:t>
      </w:r>
      <w:r>
        <w:rPr>
          <w:u w:val="single"/>
        </w:rPr>
        <w:t xml:space="preserve"> </w:t>
      </w:r>
      <w:r>
        <w:t xml:space="preserve">design (check the number of decimals in your drawings annotations!) </w:t>
      </w:r>
    </w:p>
    <w:p w14:paraId="50FCD2CF" w14:textId="429AA407" w:rsidR="00B36251" w:rsidRPr="00B36251" w:rsidRDefault="00B36251" w:rsidP="00B36251">
      <w:pPr>
        <w:pStyle w:val="ListParagraph"/>
        <w:numPr>
          <w:ilvl w:val="0"/>
          <w:numId w:val="16"/>
        </w:numPr>
        <w:rPr>
          <w:lang w:val="en-US"/>
        </w:rPr>
      </w:pPr>
      <w:r w:rsidRPr="00B36251">
        <w:rPr>
          <w:lang w:val="en-US"/>
        </w:rPr>
        <w:t xml:space="preserve">Remove any unneeded white space in all images. </w:t>
      </w:r>
    </w:p>
    <w:p w14:paraId="0E302332" w14:textId="77777777" w:rsidR="00B36251" w:rsidRPr="00B36251" w:rsidRDefault="00B36251" w:rsidP="00B36251">
      <w:pPr>
        <w:pStyle w:val="ListParagraph"/>
        <w:numPr>
          <w:ilvl w:val="0"/>
          <w:numId w:val="16"/>
        </w:numPr>
      </w:pPr>
      <w:r w:rsidRPr="00B36251">
        <w:t>Make appropriate use of literature data and airworthiness regulations to refer to any standards or justifications behind your system’s operation.</w:t>
      </w:r>
    </w:p>
    <w:p w14:paraId="67C30064" w14:textId="77777777" w:rsidR="00B36251" w:rsidRPr="00B36251" w:rsidRDefault="00B36251" w:rsidP="00B36251">
      <w:pPr>
        <w:pStyle w:val="ListParagraph"/>
        <w:numPr>
          <w:ilvl w:val="0"/>
          <w:numId w:val="16"/>
        </w:numPr>
      </w:pPr>
      <w:r w:rsidRPr="00B36251">
        <w:t>Make smart use of tables, equations and graphs to present the system and narrate your work, and use appropriate captions.</w:t>
      </w:r>
    </w:p>
    <w:p w14:paraId="3EF2E441" w14:textId="77777777" w:rsidR="00B36251" w:rsidRPr="00B36251" w:rsidRDefault="00B36251" w:rsidP="00B36251">
      <w:pPr>
        <w:pStyle w:val="ListParagraph"/>
        <w:numPr>
          <w:ilvl w:val="0"/>
          <w:numId w:val="16"/>
        </w:numPr>
      </w:pPr>
      <w:r w:rsidRPr="00B36251">
        <w:t xml:space="preserve">Make proper use of version control and submit using the requested </w:t>
      </w:r>
      <w:r w:rsidRPr="00B36251">
        <w:rPr>
          <w:u w:val="single"/>
        </w:rPr>
        <w:t>filename convention</w:t>
      </w:r>
      <w:r w:rsidRPr="00B36251">
        <w:t>.</w:t>
      </w:r>
    </w:p>
    <w:p w14:paraId="072B68FC" w14:textId="77777777" w:rsidR="00B36251" w:rsidRPr="00B36251" w:rsidRDefault="00B36251" w:rsidP="00B36251">
      <w:pPr>
        <w:pStyle w:val="ListParagraph"/>
        <w:numPr>
          <w:ilvl w:val="0"/>
          <w:numId w:val="16"/>
        </w:numPr>
      </w:pPr>
      <w:r w:rsidRPr="00B36251">
        <w:t>Use a spelling/grammar checker to verify your work!</w:t>
      </w:r>
    </w:p>
    <w:p w14:paraId="6368AE62" w14:textId="5A92178F" w:rsidR="0001657A" w:rsidRDefault="0001657A" w:rsidP="00BE5B36">
      <w:pPr>
        <w:pStyle w:val="ListParagraph"/>
        <w:numPr>
          <w:ilvl w:val="0"/>
          <w:numId w:val="16"/>
        </w:numPr>
      </w:pPr>
      <w:r>
        <w:t xml:space="preserve">For military or UAV aircraft refer, </w:t>
      </w:r>
      <w:r w:rsidRPr="00BE5B36">
        <w:rPr>
          <w:u w:val="single"/>
        </w:rPr>
        <w:t>when possible</w:t>
      </w:r>
      <w:r>
        <w:t xml:space="preserve">, to the civil airworthiness regulations that matches your type of aircraft the best (unless you can find appropriate information in literature). </w:t>
      </w:r>
    </w:p>
    <w:p w14:paraId="41F6C296" w14:textId="711BC9BA" w:rsidR="0001657A" w:rsidRDefault="0001657A" w:rsidP="00BE5B36">
      <w:pPr>
        <w:pStyle w:val="ListParagraph"/>
        <w:numPr>
          <w:ilvl w:val="0"/>
          <w:numId w:val="16"/>
        </w:numPr>
      </w:pPr>
      <w:r w:rsidRPr="00BE5B36">
        <w:rPr>
          <w:b/>
          <w:bCs/>
        </w:rPr>
        <w:t>Pay attention to units</w:t>
      </w:r>
      <w:r>
        <w:t>! DON’T mix different units and/or different unit systems</w:t>
      </w:r>
      <w:r w:rsidR="00A330C7">
        <w:t xml:space="preserve"> (or include both)</w:t>
      </w:r>
      <w:r>
        <w:t xml:space="preserve">. </w:t>
      </w:r>
    </w:p>
    <w:p w14:paraId="4FAD1BC8" w14:textId="1BBB4E19" w:rsidR="00A330C7" w:rsidRPr="00A330C7" w:rsidRDefault="00A330C7" w:rsidP="00BE5B36">
      <w:pPr>
        <w:pStyle w:val="ListParagraph"/>
        <w:numPr>
          <w:ilvl w:val="0"/>
          <w:numId w:val="16"/>
        </w:numPr>
      </w:pPr>
      <w:r w:rsidRPr="00A330C7">
        <w:t>Assignment examples provided (if any) are examples of</w:t>
      </w:r>
      <w:r>
        <w:t xml:space="preserve"> work that was graded</w:t>
      </w:r>
      <w:r w:rsidRPr="00A330C7">
        <w:t xml:space="preserve"> </w:t>
      </w:r>
      <w:r>
        <w:t>“good”</w:t>
      </w:r>
      <w:r w:rsidRPr="00A330C7">
        <w:t xml:space="preserve"> or </w:t>
      </w:r>
      <w:r>
        <w:t>“excellent”, and may contain errors. Use/reference at your own risk</w:t>
      </w:r>
      <w:r w:rsidRPr="00A330C7">
        <w:t>.</w:t>
      </w:r>
    </w:p>
    <w:p w14:paraId="3293DE4B" w14:textId="07E36CF0" w:rsidR="0001657A" w:rsidRDefault="0001657A" w:rsidP="00BE5B36">
      <w:pPr>
        <w:pStyle w:val="ListParagraph"/>
        <w:numPr>
          <w:ilvl w:val="0"/>
          <w:numId w:val="16"/>
        </w:numPr>
      </w:pPr>
      <w:r w:rsidRPr="00BE5B36">
        <w:rPr>
          <w:b/>
          <w:bCs/>
        </w:rPr>
        <w:t xml:space="preserve">Remember to indicate the approximate time you spent working on the assignment (do not include the time spent learning </w:t>
      </w:r>
      <w:r w:rsidR="00A330C7">
        <w:rPr>
          <w:b/>
          <w:bCs/>
        </w:rPr>
        <w:t xml:space="preserve">Word, </w:t>
      </w:r>
      <w:r w:rsidRPr="00BE5B36">
        <w:rPr>
          <w:b/>
          <w:bCs/>
        </w:rPr>
        <w:t>Excel, L</w:t>
      </w:r>
      <w:r w:rsidR="00BB1603">
        <w:rPr>
          <w:b/>
          <w:bCs/>
        </w:rPr>
        <w:t>aT</w:t>
      </w:r>
      <w:r w:rsidRPr="00BE5B36">
        <w:rPr>
          <w:b/>
          <w:bCs/>
        </w:rPr>
        <w:t xml:space="preserve">eX, CAD systems, etc.) </w:t>
      </w:r>
    </w:p>
    <w:p w14:paraId="724AEA6B" w14:textId="77777777" w:rsidR="00C557B7" w:rsidRPr="0001657A" w:rsidRDefault="00C557B7" w:rsidP="00E94A04">
      <w:pPr>
        <w:rPr>
          <w:lang w:val="en-US"/>
        </w:rPr>
      </w:pPr>
    </w:p>
    <w:sectPr w:rsidR="00C557B7" w:rsidRPr="0001657A" w:rsidSect="008A42D6">
      <w:headerReference w:type="default" r:id="rId8"/>
      <w:footerReference w:type="default" r:id="rId9"/>
      <w:footerReference w:type="first" r:id="rId10"/>
      <w:pgSz w:w="12240" w:h="15840" w:code="1"/>
      <w:pgMar w:top="1440" w:right="1440" w:bottom="1440" w:left="1440" w:header="709" w:footer="709"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09EDFC" w14:textId="77777777" w:rsidR="00857948" w:rsidRDefault="00857948" w:rsidP="00E94A04">
      <w:r>
        <w:separator/>
      </w:r>
    </w:p>
  </w:endnote>
  <w:endnote w:type="continuationSeparator" w:id="0">
    <w:p w14:paraId="2500070C" w14:textId="77777777" w:rsidR="00857948" w:rsidRDefault="00857948"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1" w:fontKey="{690D009D-4173-4BF6-8740-4E223ECCCD00}"/>
  </w:font>
  <w:font w:name="Calibri">
    <w:panose1 w:val="020F0502020204030204"/>
    <w:charset w:val="00"/>
    <w:family w:val="swiss"/>
    <w:pitch w:val="variable"/>
    <w:sig w:usb0="E4002EFF" w:usb1="C200247B" w:usb2="00000009" w:usb3="00000000" w:csb0="000001FF" w:csb1="00000000"/>
    <w:embedRegular r:id="rId2" w:fontKey="{0C7122B4-6245-4C3E-B000-D37E6D592694}"/>
    <w:embedBold r:id="rId3" w:fontKey="{1B184C80-C62B-46FE-B52E-373C16A24C17}"/>
    <w:embedBoldItalic r:id="rId4" w:fontKey="{F122A4A3-D9C5-4F92-B97D-A5BA7F819800}"/>
  </w:font>
  <w:font w:name="Calibri Light">
    <w:panose1 w:val="020F0302020204030204"/>
    <w:charset w:val="00"/>
    <w:family w:val="swiss"/>
    <w:pitch w:val="variable"/>
    <w:sig w:usb0="E4002EFF" w:usb1="C200247B" w:usb2="00000009" w:usb3="00000000" w:csb0="000001FF" w:csb1="00000000"/>
    <w:embedRegular r:id="rId5" w:fontKey="{9B0FB0B2-45A6-468D-8BAC-EA2861CB6F42}"/>
    <w:embedBold r:id="rId6" w:fontKey="{E141AC80-B693-4D7F-88A6-95DEDBBDBDA4}"/>
    <w:embedBoldItalic r:id="rId7" w:fontKey="{CCF34CF5-2690-4D0C-9A99-65C87DB3CDAB}"/>
  </w:font>
  <w:font w:name="Trebuchet MS">
    <w:altName w:val="Trebuchet MS"/>
    <w:panose1 w:val="020B0603020202020204"/>
    <w:charset w:val="00"/>
    <w:family w:val="swiss"/>
    <w:pitch w:val="variable"/>
    <w:sig w:usb0="00000687" w:usb1="00000000" w:usb2="00000000" w:usb3="00000000" w:csb0="0000009F" w:csb1="00000000"/>
    <w:embedRegular r:id="rId8" w:fontKey="{B4DC3506-CDDD-4D82-AD4B-7F1B37442489}"/>
    <w:embedBold r:id="rId9" w:fontKey="{8AA9C581-182F-445F-BC90-C4718EF527BB}"/>
  </w:font>
  <w:font w:name="Segoe UI">
    <w:panose1 w:val="020B0502040204020203"/>
    <w:charset w:val="00"/>
    <w:family w:val="swiss"/>
    <w:pitch w:val="variable"/>
    <w:sig w:usb0="E4002EFF" w:usb1="C000E47F" w:usb2="00000009" w:usb3="00000000" w:csb0="000001FF" w:csb1="00000000"/>
    <w:embedRegular r:id="rId10" w:fontKey="{834D73B6-EAFE-4865-AD4E-FF0C180BA38D}"/>
  </w:font>
  <w:font w:name="Tahoma">
    <w:panose1 w:val="020B0604030504040204"/>
    <w:charset w:val="00"/>
    <w:family w:val="swiss"/>
    <w:pitch w:val="variable"/>
    <w:sig w:usb0="E1002EFF" w:usb1="C000605B" w:usb2="00000029" w:usb3="00000000" w:csb0="000101FF" w:csb1="00000000"/>
    <w:embedRegular r:id="rId11" w:fontKey="{282B387F-BC8D-46CE-8254-1BC9E7B401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273D3" w14:textId="41FA65C9" w:rsidR="001A5E6C" w:rsidRPr="001A5E6C" w:rsidRDefault="001A5E6C" w:rsidP="008A42D6">
    <w:pPr>
      <w:pStyle w:val="Footer"/>
      <w:tabs>
        <w:tab w:val="clear" w:pos="4153"/>
        <w:tab w:val="clear" w:pos="4642"/>
        <w:tab w:val="clear" w:pos="8306"/>
        <w:tab w:val="center" w:pos="4680"/>
      </w:tabs>
    </w:pPr>
    <w:r w:rsidRPr="001A5E6C">
      <w:t xml:space="preserve"> </w:t>
    </w:r>
    <w:r w:rsidR="005070C8">
      <w:tab/>
    </w:r>
    <w:r w:rsidR="005070C8">
      <w:fldChar w:fldCharType="begin"/>
    </w:r>
    <w:r w:rsidR="005070C8">
      <w:instrText xml:space="preserve"> PAGE   \* MERGEFORMAT </w:instrText>
    </w:r>
    <w:r w:rsidR="005070C8">
      <w:fldChar w:fldCharType="separate"/>
    </w:r>
    <w:r w:rsidR="005070C8">
      <w:rPr>
        <w:noProof/>
      </w:rPr>
      <w:t>1</w:t>
    </w:r>
    <w:r w:rsidR="005070C8">
      <w:rPr>
        <w:noProof/>
      </w:rPr>
      <w:fldChar w:fldCharType="end"/>
    </w:r>
    <w:r w:rsidR="008A42D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E3255" w14:textId="3130560D" w:rsidR="001A5E6C" w:rsidRPr="00F94943" w:rsidRDefault="0001657A" w:rsidP="008A42D6">
    <w:pPr>
      <w:pStyle w:val="Footer"/>
      <w:tabs>
        <w:tab w:val="clear" w:pos="8306"/>
        <w:tab w:val="right" w:pos="9360"/>
      </w:tabs>
      <w:jc w:val="center"/>
      <w:rPr>
        <w:lang w:val="nl-NL"/>
      </w:rPr>
    </w:pPr>
    <w:r>
      <w:rPr>
        <w:noProof/>
      </w:rPr>
      <w:drawing>
        <wp:inline distT="0" distB="0" distL="0" distR="0" wp14:anchorId="1EBCB457" wp14:editId="485F3A8F">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r w:rsidR="008A42D6">
      <w:rPr>
        <w:lang w:val="nl-NL"/>
      </w:rPr>
      <w:tab/>
    </w:r>
    <w:r w:rsidR="008A42D6">
      <w:rPr>
        <w:lang w:val="nl-NL"/>
      </w:rPr>
      <w:tab/>
    </w:r>
    <w:r w:rsidR="008A42D6">
      <w:rPr>
        <w:lang w:val="nl-NL"/>
      </w:rPr>
      <w:tab/>
    </w:r>
    <w:r w:rsidR="008A42D6" w:rsidRPr="008A42D6">
      <w:rPr>
        <w:lang w:val="nl-NL"/>
      </w:rPr>
      <w:fldChar w:fldCharType="begin"/>
    </w:r>
    <w:r w:rsidR="008A42D6" w:rsidRPr="008A42D6">
      <w:rPr>
        <w:lang w:val="nl-NL"/>
      </w:rPr>
      <w:instrText xml:space="preserve"> PAGE   \* MERGEFORMAT </w:instrText>
    </w:r>
    <w:r w:rsidR="008A42D6" w:rsidRPr="008A42D6">
      <w:rPr>
        <w:lang w:val="nl-NL"/>
      </w:rPr>
      <w:fldChar w:fldCharType="separate"/>
    </w:r>
    <w:r w:rsidR="008A42D6" w:rsidRPr="008A42D6">
      <w:rPr>
        <w:noProof/>
        <w:lang w:val="nl-NL"/>
      </w:rPr>
      <w:t>1</w:t>
    </w:r>
    <w:r w:rsidR="008A42D6" w:rsidRPr="008A42D6">
      <w:rPr>
        <w:noProof/>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76B90" w14:textId="77777777" w:rsidR="00857948" w:rsidRDefault="00857948" w:rsidP="00E94A04">
      <w:r>
        <w:separator/>
      </w:r>
    </w:p>
  </w:footnote>
  <w:footnote w:type="continuationSeparator" w:id="0">
    <w:p w14:paraId="4B16D05D" w14:textId="77777777" w:rsidR="00857948" w:rsidRDefault="00857948" w:rsidP="00E94A04">
      <w:r>
        <w:continuationSeparator/>
      </w:r>
    </w:p>
  </w:footnote>
  <w:footnote w:id="1">
    <w:p w14:paraId="197C2701" w14:textId="2BDEB6AD" w:rsidR="00BB1603" w:rsidRPr="00BB1603" w:rsidRDefault="00BB1603" w:rsidP="00BB1603">
      <w:pPr>
        <w:rPr>
          <w:b/>
          <w:bCs/>
          <w:lang w:val="en-US"/>
        </w:rPr>
      </w:pPr>
      <w:r w:rsidRPr="00BB1603">
        <w:rPr>
          <w:rStyle w:val="FootnoteReference"/>
          <w:b/>
          <w:bCs/>
        </w:rPr>
        <w:footnoteRef/>
      </w:r>
      <w:r w:rsidRPr="00BB1603">
        <w:rPr>
          <w:b/>
          <w:bCs/>
        </w:rPr>
        <w:t xml:space="preserve"> </w:t>
      </w:r>
      <w:r w:rsidRPr="00BB1603">
        <w:rPr>
          <w:rStyle w:val="Strong"/>
          <w:b w:val="0"/>
          <w:bCs w:val="0"/>
          <w:sz w:val="20"/>
          <w:szCs w:val="22"/>
        </w:rPr>
        <w:t>Of course, the accuracy of the wing and tail designs will not be judged, because they are out of the scope of this assignment. Thereby you do not need to annotate them in the drawings.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B4108" w14:textId="06C075CD" w:rsidR="008A42D6" w:rsidRDefault="005070C8" w:rsidP="005070C8">
    <w:pPr>
      <w:pStyle w:val="Header"/>
      <w:jc w:val="center"/>
    </w:pPr>
    <w:r>
      <w:rPr>
        <w:noProof/>
      </w:rPr>
      <w:drawing>
        <wp:inline distT="0" distB="0" distL="0" distR="0" wp14:anchorId="2073DF04" wp14:editId="183F5002">
          <wp:extent cx="1606133" cy="438426"/>
          <wp:effectExtent l="0" t="0" r="0" b="0"/>
          <wp:docPr id="3" name="Picture 3"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8FE"/>
    <w:multiLevelType w:val="hybridMultilevel"/>
    <w:tmpl w:val="54F6EED4"/>
    <w:lvl w:ilvl="0" w:tplc="C5BC7A02">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817ED8"/>
    <w:multiLevelType w:val="hybridMultilevel"/>
    <w:tmpl w:val="0ED21078"/>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A63FF"/>
    <w:multiLevelType w:val="hybridMultilevel"/>
    <w:tmpl w:val="E098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C14A5"/>
    <w:multiLevelType w:val="hybridMultilevel"/>
    <w:tmpl w:val="09D0EB7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76441"/>
    <w:multiLevelType w:val="hybridMultilevel"/>
    <w:tmpl w:val="DBFCE32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7" w15:restartNumberingAfterBreak="0">
    <w:nsid w:val="1DCF3AEE"/>
    <w:multiLevelType w:val="hybridMultilevel"/>
    <w:tmpl w:val="EB80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680476"/>
    <w:multiLevelType w:val="hybridMultilevel"/>
    <w:tmpl w:val="82E622D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F625E2"/>
    <w:multiLevelType w:val="hybridMultilevel"/>
    <w:tmpl w:val="153E60DA"/>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292C5E"/>
    <w:multiLevelType w:val="hybridMultilevel"/>
    <w:tmpl w:val="7EC0F1A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DEC109E"/>
    <w:multiLevelType w:val="hybridMultilevel"/>
    <w:tmpl w:val="6AE68414"/>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4B3E5F"/>
    <w:multiLevelType w:val="hybridMultilevel"/>
    <w:tmpl w:val="2C2037B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611245">
    <w:abstractNumId w:val="6"/>
  </w:num>
  <w:num w:numId="2" w16cid:durableId="2047440155">
    <w:abstractNumId w:val="14"/>
  </w:num>
  <w:num w:numId="3" w16cid:durableId="1786538215">
    <w:abstractNumId w:val="17"/>
  </w:num>
  <w:num w:numId="4" w16cid:durableId="1474786126">
    <w:abstractNumId w:val="0"/>
  </w:num>
  <w:num w:numId="5" w16cid:durableId="372967928">
    <w:abstractNumId w:val="15"/>
  </w:num>
  <w:num w:numId="6" w16cid:durableId="1926840639">
    <w:abstractNumId w:val="12"/>
  </w:num>
  <w:num w:numId="7" w16cid:durableId="1142191675">
    <w:abstractNumId w:val="16"/>
  </w:num>
  <w:num w:numId="8" w16cid:durableId="1825777748">
    <w:abstractNumId w:val="13"/>
  </w:num>
  <w:num w:numId="9" w16cid:durableId="185363835">
    <w:abstractNumId w:val="8"/>
  </w:num>
  <w:num w:numId="10" w16cid:durableId="672996238">
    <w:abstractNumId w:val="1"/>
  </w:num>
  <w:num w:numId="11" w16cid:durableId="1725451144">
    <w:abstractNumId w:val="3"/>
  </w:num>
  <w:num w:numId="12" w16cid:durableId="1581253409">
    <w:abstractNumId w:val="7"/>
  </w:num>
  <w:num w:numId="13" w16cid:durableId="797797590">
    <w:abstractNumId w:val="4"/>
  </w:num>
  <w:num w:numId="14" w16cid:durableId="283343286">
    <w:abstractNumId w:val="18"/>
  </w:num>
  <w:num w:numId="15" w16cid:durableId="1208953420">
    <w:abstractNumId w:val="9"/>
  </w:num>
  <w:num w:numId="16" w16cid:durableId="1295788524">
    <w:abstractNumId w:val="10"/>
  </w:num>
  <w:num w:numId="17" w16cid:durableId="943196565">
    <w:abstractNumId w:val="2"/>
  </w:num>
  <w:num w:numId="18" w16cid:durableId="1843810523">
    <w:abstractNumId w:val="19"/>
  </w:num>
  <w:num w:numId="19" w16cid:durableId="1813981974">
    <w:abstractNumId w:val="11"/>
  </w:num>
  <w:num w:numId="20" w16cid:durableId="2121339190">
    <w:abstractNumId w:val="5"/>
  </w:num>
  <w:num w:numId="21" w16cid:durableId="8505302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5B77"/>
    <w:rsid w:val="0001657A"/>
    <w:rsid w:val="0003653C"/>
    <w:rsid w:val="000E5891"/>
    <w:rsid w:val="000E7E28"/>
    <w:rsid w:val="001057BF"/>
    <w:rsid w:val="00112D5F"/>
    <w:rsid w:val="0012335B"/>
    <w:rsid w:val="00145507"/>
    <w:rsid w:val="00180D3B"/>
    <w:rsid w:val="00185785"/>
    <w:rsid w:val="00191E03"/>
    <w:rsid w:val="001A4EC0"/>
    <w:rsid w:val="001A5E6C"/>
    <w:rsid w:val="001D723F"/>
    <w:rsid w:val="001E0BAE"/>
    <w:rsid w:val="002038F3"/>
    <w:rsid w:val="00237357"/>
    <w:rsid w:val="002A23BD"/>
    <w:rsid w:val="00330D37"/>
    <w:rsid w:val="00332C9B"/>
    <w:rsid w:val="0036273F"/>
    <w:rsid w:val="003E32DD"/>
    <w:rsid w:val="00402E61"/>
    <w:rsid w:val="00410C24"/>
    <w:rsid w:val="004269A9"/>
    <w:rsid w:val="004541A3"/>
    <w:rsid w:val="004728EB"/>
    <w:rsid w:val="00474139"/>
    <w:rsid w:val="00474453"/>
    <w:rsid w:val="00481D20"/>
    <w:rsid w:val="004D3A1F"/>
    <w:rsid w:val="004F7B4D"/>
    <w:rsid w:val="005070C8"/>
    <w:rsid w:val="00511F24"/>
    <w:rsid w:val="00530FDE"/>
    <w:rsid w:val="00536D10"/>
    <w:rsid w:val="005442D3"/>
    <w:rsid w:val="005456A3"/>
    <w:rsid w:val="00552A83"/>
    <w:rsid w:val="005B3095"/>
    <w:rsid w:val="005B3467"/>
    <w:rsid w:val="005B689A"/>
    <w:rsid w:val="005C7B3C"/>
    <w:rsid w:val="005F2498"/>
    <w:rsid w:val="00611A12"/>
    <w:rsid w:val="00615DEB"/>
    <w:rsid w:val="00656445"/>
    <w:rsid w:val="006706FF"/>
    <w:rsid w:val="0068267A"/>
    <w:rsid w:val="00684AFF"/>
    <w:rsid w:val="006B0189"/>
    <w:rsid w:val="006C1B0A"/>
    <w:rsid w:val="006C2339"/>
    <w:rsid w:val="00701203"/>
    <w:rsid w:val="00736250"/>
    <w:rsid w:val="007524F4"/>
    <w:rsid w:val="007A206A"/>
    <w:rsid w:val="007E069B"/>
    <w:rsid w:val="00834636"/>
    <w:rsid w:val="00855D12"/>
    <w:rsid w:val="00857948"/>
    <w:rsid w:val="00865086"/>
    <w:rsid w:val="00885BBC"/>
    <w:rsid w:val="008A42D6"/>
    <w:rsid w:val="008B2B80"/>
    <w:rsid w:val="008D6244"/>
    <w:rsid w:val="008D7C79"/>
    <w:rsid w:val="009052FB"/>
    <w:rsid w:val="00931A3A"/>
    <w:rsid w:val="009412FE"/>
    <w:rsid w:val="009432A3"/>
    <w:rsid w:val="00943C81"/>
    <w:rsid w:val="009A425D"/>
    <w:rsid w:val="009C3072"/>
    <w:rsid w:val="009D02A4"/>
    <w:rsid w:val="009D781E"/>
    <w:rsid w:val="009E7954"/>
    <w:rsid w:val="00A000BC"/>
    <w:rsid w:val="00A13AD2"/>
    <w:rsid w:val="00A20A21"/>
    <w:rsid w:val="00A330C7"/>
    <w:rsid w:val="00A87A2B"/>
    <w:rsid w:val="00A93C4C"/>
    <w:rsid w:val="00AE05AC"/>
    <w:rsid w:val="00AF6FC3"/>
    <w:rsid w:val="00B252CB"/>
    <w:rsid w:val="00B36251"/>
    <w:rsid w:val="00B55B8D"/>
    <w:rsid w:val="00B913B8"/>
    <w:rsid w:val="00B93A07"/>
    <w:rsid w:val="00B97484"/>
    <w:rsid w:val="00BB1603"/>
    <w:rsid w:val="00BB2414"/>
    <w:rsid w:val="00BE5B36"/>
    <w:rsid w:val="00C16637"/>
    <w:rsid w:val="00C203E9"/>
    <w:rsid w:val="00C557B7"/>
    <w:rsid w:val="00C567F8"/>
    <w:rsid w:val="00CA4D6A"/>
    <w:rsid w:val="00CD4AA6"/>
    <w:rsid w:val="00CE7FCA"/>
    <w:rsid w:val="00CF30CC"/>
    <w:rsid w:val="00D04856"/>
    <w:rsid w:val="00D1512A"/>
    <w:rsid w:val="00D21255"/>
    <w:rsid w:val="00D675EB"/>
    <w:rsid w:val="00D83B09"/>
    <w:rsid w:val="00D94415"/>
    <w:rsid w:val="00DA7104"/>
    <w:rsid w:val="00DC123A"/>
    <w:rsid w:val="00DC12E3"/>
    <w:rsid w:val="00E34F78"/>
    <w:rsid w:val="00E61DA3"/>
    <w:rsid w:val="00E94A04"/>
    <w:rsid w:val="00E97C78"/>
    <w:rsid w:val="00EC6DE5"/>
    <w:rsid w:val="00EE28B4"/>
    <w:rsid w:val="00EE7ADD"/>
    <w:rsid w:val="00F14B6D"/>
    <w:rsid w:val="00F40EF0"/>
    <w:rsid w:val="00F5449F"/>
    <w:rsid w:val="00F6225E"/>
    <w:rsid w:val="00F634E9"/>
    <w:rsid w:val="00F8795E"/>
    <w:rsid w:val="00F94943"/>
    <w:rsid w:val="00FC0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CF9E19D9-1343-43B0-B06A-90BDC5CB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link w:val="Heading1Char"/>
    <w:qFormat/>
    <w:rsid w:val="0001657A"/>
    <w:pPr>
      <w:numPr>
        <w:numId w:val="10"/>
      </w:numPr>
      <w:tabs>
        <w:tab w:val="clear" w:pos="4642"/>
        <w:tab w:val="right" w:pos="9360"/>
      </w:tabs>
      <w:jc w:val="left"/>
      <w:outlineLvl w:val="0"/>
    </w:pPr>
    <w:rPr>
      <w:rFonts w:asciiTheme="majorHAnsi" w:hAnsiTheme="majorHAnsi"/>
      <w:b/>
      <w:sz w:val="24"/>
    </w:rPr>
  </w:style>
  <w:style w:type="paragraph" w:styleId="Heading2">
    <w:name w:val="heading 2"/>
    <w:basedOn w:val="Normal"/>
    <w:next w:val="Normal"/>
    <w:link w:val="Heading2Char"/>
    <w:qFormat/>
    <w:rsid w:val="009E7954"/>
    <w:pPr>
      <w:keepNext/>
      <w:outlineLvl w:val="1"/>
    </w:pPr>
    <w:rPr>
      <w:rFonts w:asciiTheme="majorHAnsi"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9E7954"/>
    <w:rPr>
      <w:rFonts w:asciiTheme="majorHAnsi" w:hAnsiTheme="majorHAnsi" w:cstheme="minorHAnsi"/>
      <w:b/>
      <w:bCs/>
      <w:sz w:val="22"/>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character" w:customStyle="1" w:styleId="FooterChar">
    <w:name w:val="Footer Char"/>
    <w:basedOn w:val="DefaultParagraphFont"/>
    <w:link w:val="Footer"/>
    <w:uiPriority w:val="99"/>
    <w:rsid w:val="0001657A"/>
    <w:rPr>
      <w:rFonts w:asciiTheme="minorHAnsi" w:hAnsiTheme="minorHAnsi" w:cstheme="minorHAnsi"/>
      <w:sz w:val="22"/>
      <w:szCs w:val="24"/>
      <w:lang w:val="en-GB"/>
    </w:rPr>
  </w:style>
  <w:style w:type="paragraph" w:customStyle="1" w:styleId="Default">
    <w:name w:val="Default"/>
    <w:rsid w:val="0001657A"/>
    <w:pPr>
      <w:autoSpaceDE w:val="0"/>
      <w:autoSpaceDN w:val="0"/>
      <w:adjustRightInd w:val="0"/>
    </w:pPr>
    <w:rPr>
      <w:rFonts w:ascii="Tahoma" w:hAnsi="Tahoma" w:cs="Tahoma"/>
      <w:color w:val="000000"/>
      <w:sz w:val="24"/>
      <w:szCs w:val="24"/>
    </w:rPr>
  </w:style>
  <w:style w:type="paragraph" w:styleId="FootnoteText">
    <w:name w:val="footnote text"/>
    <w:basedOn w:val="Normal"/>
    <w:link w:val="FootnoteTextChar"/>
    <w:rsid w:val="00BB1603"/>
    <w:rPr>
      <w:sz w:val="20"/>
      <w:szCs w:val="20"/>
    </w:rPr>
  </w:style>
  <w:style w:type="character" w:customStyle="1" w:styleId="FootnoteTextChar">
    <w:name w:val="Footnote Text Char"/>
    <w:basedOn w:val="DefaultParagraphFont"/>
    <w:link w:val="FootnoteText"/>
    <w:rsid w:val="00BB1603"/>
    <w:rPr>
      <w:rFonts w:asciiTheme="minorHAnsi" w:hAnsiTheme="minorHAnsi" w:cstheme="minorHAnsi"/>
      <w:lang w:val="en-GB"/>
    </w:rPr>
  </w:style>
  <w:style w:type="character" w:styleId="FootnoteReference">
    <w:name w:val="footnote reference"/>
    <w:basedOn w:val="DefaultParagraphFont"/>
    <w:rsid w:val="00BB1603"/>
    <w:rPr>
      <w:vertAlign w:val="superscript"/>
    </w:rPr>
  </w:style>
  <w:style w:type="table" w:styleId="TableGrid">
    <w:name w:val="Table Grid"/>
    <w:basedOn w:val="TableNormal"/>
    <w:rsid w:val="00F544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5449F"/>
    <w:rPr>
      <w:rFonts w:asciiTheme="majorHAnsi" w:hAnsiTheme="majorHAnsi" w:cstheme="minorHAnsi"/>
      <w:b/>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667616">
      <w:bodyDiv w:val="1"/>
      <w:marLeft w:val="0"/>
      <w:marRight w:val="0"/>
      <w:marTop w:val="0"/>
      <w:marBottom w:val="0"/>
      <w:divBdr>
        <w:top w:val="none" w:sz="0" w:space="0" w:color="auto"/>
        <w:left w:val="none" w:sz="0" w:space="0" w:color="auto"/>
        <w:bottom w:val="none" w:sz="0" w:space="0" w:color="auto"/>
        <w:right w:val="none" w:sz="0" w:space="0" w:color="auto"/>
      </w:divBdr>
    </w:div>
    <w:div w:id="546532365">
      <w:bodyDiv w:val="1"/>
      <w:marLeft w:val="0"/>
      <w:marRight w:val="0"/>
      <w:marTop w:val="0"/>
      <w:marBottom w:val="0"/>
      <w:divBdr>
        <w:top w:val="none" w:sz="0" w:space="0" w:color="auto"/>
        <w:left w:val="none" w:sz="0" w:space="0" w:color="auto"/>
        <w:bottom w:val="none" w:sz="0" w:space="0" w:color="auto"/>
        <w:right w:val="none" w:sz="0" w:space="0" w:color="auto"/>
      </w:divBdr>
    </w:div>
    <w:div w:id="1205172765">
      <w:bodyDiv w:val="1"/>
      <w:marLeft w:val="0"/>
      <w:marRight w:val="0"/>
      <w:marTop w:val="0"/>
      <w:marBottom w:val="0"/>
      <w:divBdr>
        <w:top w:val="none" w:sz="0" w:space="0" w:color="auto"/>
        <w:left w:val="none" w:sz="0" w:space="0" w:color="auto"/>
        <w:bottom w:val="none" w:sz="0" w:space="0" w:color="auto"/>
        <w:right w:val="none" w:sz="0" w:space="0" w:color="auto"/>
      </w:divBdr>
    </w:div>
    <w:div w:id="1510945646">
      <w:bodyDiv w:val="1"/>
      <w:marLeft w:val="0"/>
      <w:marRight w:val="0"/>
      <w:marTop w:val="0"/>
      <w:marBottom w:val="0"/>
      <w:divBdr>
        <w:top w:val="none" w:sz="0" w:space="0" w:color="auto"/>
        <w:left w:val="none" w:sz="0" w:space="0" w:color="auto"/>
        <w:bottom w:val="none" w:sz="0" w:space="0" w:color="auto"/>
        <w:right w:val="none" w:sz="0" w:space="0" w:color="auto"/>
      </w:divBdr>
    </w:div>
    <w:div w:id="1710564478">
      <w:bodyDiv w:val="1"/>
      <w:marLeft w:val="0"/>
      <w:marRight w:val="0"/>
      <w:marTop w:val="0"/>
      <w:marBottom w:val="0"/>
      <w:divBdr>
        <w:top w:val="none" w:sz="0" w:space="0" w:color="auto"/>
        <w:left w:val="none" w:sz="0" w:space="0" w:color="auto"/>
        <w:bottom w:val="none" w:sz="0" w:space="0" w:color="auto"/>
        <w:right w:val="none" w:sz="0" w:space="0" w:color="auto"/>
      </w:divBdr>
    </w:div>
    <w:div w:id="2077780143">
      <w:bodyDiv w:val="1"/>
      <w:marLeft w:val="0"/>
      <w:marRight w:val="0"/>
      <w:marTop w:val="0"/>
      <w:marBottom w:val="0"/>
      <w:divBdr>
        <w:top w:val="none" w:sz="0" w:space="0" w:color="auto"/>
        <w:left w:val="none" w:sz="0" w:space="0" w:color="auto"/>
        <w:bottom w:val="none" w:sz="0" w:space="0" w:color="auto"/>
        <w:right w:val="none" w:sz="0" w:space="0" w:color="auto"/>
      </w:divBdr>
    </w:div>
    <w:div w:id="2101292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C80466A-9E1A-4219-8D9D-C1D0EE20A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34</TotalTime>
  <Pages>5</Pages>
  <Words>1936</Words>
  <Characters>11036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12947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Smythe Goforth</cp:lastModifiedBy>
  <cp:revision>7</cp:revision>
  <cp:lastPrinted>1900-01-01T05:00:00Z</cp:lastPrinted>
  <dcterms:created xsi:type="dcterms:W3CDTF">2024-08-22T14:36:00Z</dcterms:created>
  <dcterms:modified xsi:type="dcterms:W3CDTF">2024-09-17T16:33:00Z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3d44dd10c27b5e4a204c6a3cc7e442e08f0e52bd949634408ff71ccc2c40b87b</vt:lpwstr>
  </property>
</Properties>
</file>